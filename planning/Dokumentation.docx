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1D578196" w:rsidR="00D62895" w:rsidRDefault="007A7AD4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Skateshop Dokumentation</w:t>
          </w:r>
        </w:p>
      </w:sdtContent>
    </w:sdt>
    <w:p w14:paraId="3A56CAB1" w14:textId="1CAC58AB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0320">
            <w:t xml:space="preserve">Modul </w:t>
          </w:r>
          <w:r w:rsidR="007A7AD4">
            <w:t>326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3AE5E81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94302F">
        <w:rPr>
          <w:noProof/>
          <w:sz w:val="20"/>
          <w:szCs w:val="20"/>
        </w:rPr>
        <w:t>Dokumentation.docx</w:t>
      </w:r>
      <w:r w:rsidR="00C229D3">
        <w:rPr>
          <w:sz w:val="20"/>
          <w:szCs w:val="20"/>
        </w:rPr>
        <w:fldChar w:fldCharType="end"/>
      </w:r>
    </w:p>
    <w:p w14:paraId="1FF1599C" w14:textId="6951466C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2B1384">
        <w:rPr>
          <w:noProof/>
          <w:sz w:val="20"/>
          <w:szCs w:val="20"/>
        </w:rPr>
        <w:t>29.03.2022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AFAC9A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91D74">
            <w:rPr>
              <w:sz w:val="20"/>
              <w:szCs w:val="20"/>
            </w:rPr>
            <w:t>Ronnie Hartmann</w:t>
          </w:r>
        </w:sdtContent>
      </w:sdt>
    </w:p>
    <w:p w14:paraId="4013BFED" w14:textId="2E2B0B9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0D74E5D0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7657C210" w14:textId="0986F7B6" w:rsidR="0094302F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9444654" w:history="1">
        <w:r w:rsidR="0094302F" w:rsidRPr="003D447C">
          <w:rPr>
            <w:rStyle w:val="Hyperlink"/>
          </w:rPr>
          <w:t>1</w:t>
        </w:r>
        <w:r w:rsidR="0094302F">
          <w:rPr>
            <w:rFonts w:asciiTheme="minorHAnsi" w:hAnsiTheme="minorHAnsi"/>
            <w:sz w:val="22"/>
          </w:rPr>
          <w:tab/>
        </w:r>
        <w:r w:rsidR="0094302F" w:rsidRPr="003D447C">
          <w:rPr>
            <w:rStyle w:val="Hyperlink"/>
          </w:rPr>
          <w:t>Einleitung</w:t>
        </w:r>
        <w:r w:rsidR="0094302F">
          <w:rPr>
            <w:webHidden/>
          </w:rPr>
          <w:tab/>
        </w:r>
        <w:r w:rsidR="0094302F">
          <w:rPr>
            <w:webHidden/>
          </w:rPr>
          <w:fldChar w:fldCharType="begin"/>
        </w:r>
        <w:r w:rsidR="0094302F">
          <w:rPr>
            <w:webHidden/>
          </w:rPr>
          <w:instrText xml:space="preserve"> PAGEREF _Toc99444654 \h </w:instrText>
        </w:r>
        <w:r w:rsidR="0094302F">
          <w:rPr>
            <w:webHidden/>
          </w:rPr>
        </w:r>
        <w:r w:rsidR="0094302F">
          <w:rPr>
            <w:webHidden/>
          </w:rPr>
          <w:fldChar w:fldCharType="separate"/>
        </w:r>
        <w:r w:rsidR="0094302F">
          <w:rPr>
            <w:webHidden/>
          </w:rPr>
          <w:t>3</w:t>
        </w:r>
        <w:r w:rsidR="0094302F">
          <w:rPr>
            <w:webHidden/>
          </w:rPr>
          <w:fldChar w:fldCharType="end"/>
        </w:r>
      </w:hyperlink>
    </w:p>
    <w:p w14:paraId="1FBCD59A" w14:textId="3B84BEA8" w:rsidR="0094302F" w:rsidRDefault="00D5147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5" w:history="1">
        <w:r w:rsidR="0094302F" w:rsidRPr="003D447C">
          <w:rPr>
            <w:rStyle w:val="Hyperlink"/>
            <w:rFonts w:cs="Arial"/>
            <w:noProof/>
          </w:rPr>
          <w:t>1.1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rFonts w:cs="Arial"/>
            <w:noProof/>
          </w:rPr>
          <w:t>Sinn und Zweck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_Toc99444655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3</w:t>
        </w:r>
        <w:r w:rsidR="0094302F">
          <w:rPr>
            <w:noProof/>
            <w:webHidden/>
          </w:rPr>
          <w:fldChar w:fldCharType="end"/>
        </w:r>
      </w:hyperlink>
    </w:p>
    <w:p w14:paraId="2A5B3D1A" w14:textId="67383345" w:rsidR="0094302F" w:rsidRDefault="00D5147F">
      <w:pPr>
        <w:pStyle w:val="Verzeichnis1"/>
        <w:rPr>
          <w:rFonts w:asciiTheme="minorHAnsi" w:hAnsiTheme="minorHAnsi"/>
          <w:sz w:val="22"/>
        </w:rPr>
      </w:pPr>
      <w:hyperlink w:anchor="_Toc99444656" w:history="1">
        <w:r w:rsidR="0094302F" w:rsidRPr="003D447C">
          <w:rPr>
            <w:rStyle w:val="Hyperlink"/>
          </w:rPr>
          <w:t>2</w:t>
        </w:r>
        <w:r w:rsidR="0094302F">
          <w:rPr>
            <w:rFonts w:asciiTheme="minorHAnsi" w:hAnsiTheme="minorHAnsi"/>
            <w:sz w:val="22"/>
          </w:rPr>
          <w:tab/>
        </w:r>
        <w:r w:rsidR="0094302F" w:rsidRPr="003D447C">
          <w:rPr>
            <w:rStyle w:val="Hyperlink"/>
          </w:rPr>
          <w:t>Planung</w:t>
        </w:r>
        <w:r w:rsidR="0094302F">
          <w:rPr>
            <w:webHidden/>
          </w:rPr>
          <w:tab/>
        </w:r>
        <w:r w:rsidR="0094302F">
          <w:rPr>
            <w:webHidden/>
          </w:rPr>
          <w:fldChar w:fldCharType="begin"/>
        </w:r>
        <w:r w:rsidR="0094302F">
          <w:rPr>
            <w:webHidden/>
          </w:rPr>
          <w:instrText xml:space="preserve"> PAGEREF _Toc99444656 \h </w:instrText>
        </w:r>
        <w:r w:rsidR="0094302F">
          <w:rPr>
            <w:webHidden/>
          </w:rPr>
        </w:r>
        <w:r w:rsidR="0094302F">
          <w:rPr>
            <w:webHidden/>
          </w:rPr>
          <w:fldChar w:fldCharType="separate"/>
        </w:r>
        <w:r w:rsidR="0094302F">
          <w:rPr>
            <w:webHidden/>
          </w:rPr>
          <w:t>4</w:t>
        </w:r>
        <w:r w:rsidR="0094302F">
          <w:rPr>
            <w:webHidden/>
          </w:rPr>
          <w:fldChar w:fldCharType="end"/>
        </w:r>
      </w:hyperlink>
    </w:p>
    <w:p w14:paraId="0943E537" w14:textId="17417B8E" w:rsidR="0094302F" w:rsidRDefault="00D5147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7" w:history="1">
        <w:r w:rsidR="0094302F" w:rsidRPr="003D447C">
          <w:rPr>
            <w:rStyle w:val="Hyperlink"/>
            <w:noProof/>
          </w:rPr>
          <w:t>2.1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Projektbeschreibung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_Toc99444657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4</w:t>
        </w:r>
        <w:r w:rsidR="0094302F">
          <w:rPr>
            <w:noProof/>
            <w:webHidden/>
          </w:rPr>
          <w:fldChar w:fldCharType="end"/>
        </w:r>
      </w:hyperlink>
    </w:p>
    <w:p w14:paraId="0CBD2F7F" w14:textId="3650BFA0" w:rsidR="0094302F" w:rsidRDefault="00D5147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8" w:history="1">
        <w:r w:rsidR="0094302F" w:rsidRPr="003D447C">
          <w:rPr>
            <w:rStyle w:val="Hyperlink"/>
            <w:noProof/>
          </w:rPr>
          <w:t>2.2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Use Case Diagramm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_Toc99444658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4</w:t>
        </w:r>
        <w:r w:rsidR="0094302F">
          <w:rPr>
            <w:noProof/>
            <w:webHidden/>
          </w:rPr>
          <w:fldChar w:fldCharType="end"/>
        </w:r>
      </w:hyperlink>
    </w:p>
    <w:p w14:paraId="50D3DDAC" w14:textId="75ACABC4" w:rsidR="0094302F" w:rsidRDefault="00D5147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59" w:history="1">
        <w:r w:rsidR="0094302F" w:rsidRPr="003D447C">
          <w:rPr>
            <w:rStyle w:val="Hyperlink"/>
            <w:noProof/>
          </w:rPr>
          <w:t>2.3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Use Case Description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_Toc99444659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5</w:t>
        </w:r>
        <w:r w:rsidR="0094302F">
          <w:rPr>
            <w:noProof/>
            <w:webHidden/>
          </w:rPr>
          <w:fldChar w:fldCharType="end"/>
        </w:r>
      </w:hyperlink>
    </w:p>
    <w:p w14:paraId="6AEBF4B6" w14:textId="2BCCF60C" w:rsidR="0094302F" w:rsidRDefault="00D5147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60" w:history="1">
        <w:r w:rsidR="0094302F" w:rsidRPr="003D447C">
          <w:rPr>
            <w:rStyle w:val="Hyperlink"/>
            <w:noProof/>
          </w:rPr>
          <w:t>2.4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CRC Cards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_Toc99444660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8</w:t>
        </w:r>
        <w:r w:rsidR="0094302F">
          <w:rPr>
            <w:noProof/>
            <w:webHidden/>
          </w:rPr>
          <w:fldChar w:fldCharType="end"/>
        </w:r>
      </w:hyperlink>
    </w:p>
    <w:p w14:paraId="7917D32A" w14:textId="4950C7A4" w:rsidR="0094302F" w:rsidRDefault="00D5147F">
      <w:pPr>
        <w:pStyle w:val="Verzeichnis2"/>
        <w:tabs>
          <w:tab w:val="left" w:pos="660"/>
          <w:tab w:val="right" w:leader="dot" w:pos="9628"/>
        </w:tabs>
        <w:rPr>
          <w:rFonts w:asciiTheme="minorHAnsi" w:hAnsiTheme="minorHAnsi"/>
          <w:noProof/>
          <w:sz w:val="22"/>
        </w:rPr>
      </w:pPr>
      <w:hyperlink w:anchor="_Toc99444661" w:history="1">
        <w:r w:rsidR="0094302F" w:rsidRPr="003D447C">
          <w:rPr>
            <w:rStyle w:val="Hyperlink"/>
            <w:noProof/>
          </w:rPr>
          <w:t>2.5</w:t>
        </w:r>
        <w:r w:rsidR="0094302F">
          <w:rPr>
            <w:rFonts w:asciiTheme="minorHAnsi" w:hAnsiTheme="minorHAnsi"/>
            <w:noProof/>
            <w:sz w:val="22"/>
          </w:rPr>
          <w:tab/>
        </w:r>
        <w:r w:rsidR="0094302F" w:rsidRPr="003D447C">
          <w:rPr>
            <w:rStyle w:val="Hyperlink"/>
            <w:noProof/>
          </w:rPr>
          <w:t>Domain Model</w:t>
        </w:r>
        <w:r w:rsidR="0094302F">
          <w:rPr>
            <w:noProof/>
            <w:webHidden/>
          </w:rPr>
          <w:tab/>
        </w:r>
        <w:r w:rsidR="0094302F">
          <w:rPr>
            <w:noProof/>
            <w:webHidden/>
          </w:rPr>
          <w:fldChar w:fldCharType="begin"/>
        </w:r>
        <w:r w:rsidR="0094302F">
          <w:rPr>
            <w:noProof/>
            <w:webHidden/>
          </w:rPr>
          <w:instrText xml:space="preserve"> PAGEREF _Toc99444661 \h </w:instrText>
        </w:r>
        <w:r w:rsidR="0094302F">
          <w:rPr>
            <w:noProof/>
            <w:webHidden/>
          </w:rPr>
        </w:r>
        <w:r w:rsidR="0094302F">
          <w:rPr>
            <w:noProof/>
            <w:webHidden/>
          </w:rPr>
          <w:fldChar w:fldCharType="separate"/>
        </w:r>
        <w:r w:rsidR="0094302F">
          <w:rPr>
            <w:noProof/>
            <w:webHidden/>
          </w:rPr>
          <w:t>8</w:t>
        </w:r>
        <w:r w:rsidR="0094302F">
          <w:rPr>
            <w:noProof/>
            <w:webHidden/>
          </w:rPr>
          <w:fldChar w:fldCharType="end"/>
        </w:r>
      </w:hyperlink>
    </w:p>
    <w:p w14:paraId="10DF82D9" w14:textId="220CE593" w:rsidR="000A137C" w:rsidRDefault="001B4442" w:rsidP="00F35A51">
      <w:pPr>
        <w:pStyle w:val="Untertitel"/>
      </w:pPr>
      <w:r>
        <w:fldChar w:fldCharType="end"/>
      </w:r>
      <w:bookmarkStart w:id="20" w:name="_Toc303332170"/>
      <w:bookmarkStart w:id="21" w:name="_Toc269125073"/>
    </w:p>
    <w:p w14:paraId="71920F44" w14:textId="77777777" w:rsidR="000A137C" w:rsidRDefault="000A137C">
      <w:pPr>
        <w:spacing w:after="200" w:line="276" w:lineRule="auto"/>
        <w:jc w:val="left"/>
        <w:rPr>
          <w:rFonts w:eastAsiaTheme="majorEastAsia" w:cstheme="majorBidi"/>
          <w:b/>
          <w:iCs/>
          <w:color w:val="000000" w:themeColor="text1"/>
          <w:sz w:val="28"/>
          <w:szCs w:val="24"/>
        </w:rPr>
      </w:pPr>
      <w:r>
        <w:br w:type="page"/>
      </w:r>
    </w:p>
    <w:p w14:paraId="07C67ED6" w14:textId="69AB741B" w:rsidR="00E421E7" w:rsidRDefault="00E421E7" w:rsidP="000A137C">
      <w:pPr>
        <w:pStyle w:val="berschrift1"/>
      </w:pPr>
      <w:bookmarkStart w:id="22" w:name="_Toc99444654"/>
      <w:r>
        <w:lastRenderedPageBreak/>
        <w:t>Einleitung</w:t>
      </w:r>
      <w:bookmarkEnd w:id="22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3" w:name="_Toc99444655"/>
      <w:r w:rsidRPr="00052382">
        <w:rPr>
          <w:rFonts w:cs="Arial"/>
        </w:rPr>
        <w:t>Sinn und Zweck</w:t>
      </w:r>
      <w:bookmarkEnd w:id="20"/>
      <w:bookmarkEnd w:id="23"/>
    </w:p>
    <w:bookmarkEnd w:id="21"/>
    <w:p w14:paraId="51143990" w14:textId="3CF3B270" w:rsidR="00127421" w:rsidRDefault="00FB6AD4" w:rsidP="00FB6AD4">
      <w:r>
        <w:rPr>
          <w:rFonts w:cs="Arial"/>
        </w:rPr>
        <w:t xml:space="preserve">In diesem Projekt können wir selber wählen, was wir machen wollen. Es ist in zwei Teile unterteilt: Die Planung und die Realisierung. Das Projekt muss ein Design Pattern enthalten. Ich habe mich für das Composite Pattern entschieden. </w:t>
      </w:r>
    </w:p>
    <w:p w14:paraId="6C11391E" w14:textId="77777777" w:rsidR="00127421" w:rsidRDefault="00127421">
      <w:pPr>
        <w:spacing w:after="200" w:line="276" w:lineRule="auto"/>
        <w:jc w:val="left"/>
      </w:pPr>
      <w:r>
        <w:br w:type="page"/>
      </w:r>
    </w:p>
    <w:p w14:paraId="19CF3367" w14:textId="7F58710E" w:rsidR="001454D0" w:rsidRDefault="00127421" w:rsidP="00127421">
      <w:pPr>
        <w:pStyle w:val="berschrift1"/>
      </w:pPr>
      <w:bookmarkStart w:id="24" w:name="_Toc99444656"/>
      <w:r>
        <w:lastRenderedPageBreak/>
        <w:t>Planung</w:t>
      </w:r>
      <w:bookmarkEnd w:id="24"/>
    </w:p>
    <w:p w14:paraId="7EF61BCB" w14:textId="73CD77DC" w:rsidR="00127421" w:rsidRDefault="00127421" w:rsidP="00127421">
      <w:r>
        <w:t>Zuerst habe ich mein Programm mit Diagrammen und Beschreibungen geplant. Erst</w:t>
      </w:r>
      <w:r w:rsidR="00540F85">
        <w:t xml:space="preserve"> danach</w:t>
      </w:r>
      <w:r>
        <w:t xml:space="preserve"> beginne ich mit dem eigentlichen programmieren.</w:t>
      </w:r>
    </w:p>
    <w:p w14:paraId="720179E9" w14:textId="7AEAF028" w:rsidR="00C83162" w:rsidRDefault="00C83162" w:rsidP="00C83162">
      <w:pPr>
        <w:pStyle w:val="berschrift2"/>
      </w:pPr>
      <w:bookmarkStart w:id="25" w:name="_Toc99444657"/>
      <w:r>
        <w:t>Projektbeschreibung</w:t>
      </w:r>
      <w:bookmarkEnd w:id="25"/>
    </w:p>
    <w:p w14:paraId="201A1838" w14:textId="03D37ECC" w:rsidR="000C336E" w:rsidRDefault="00B40454" w:rsidP="00141CE3">
      <w:r w:rsidRPr="00B40454">
        <w:t xml:space="preserve">Das Projekt </w:t>
      </w:r>
      <w:r w:rsidR="00E75AC5">
        <w:t>ist ein Onlineshop</w:t>
      </w:r>
      <w:r>
        <w:t xml:space="preserve">, wo man Skateboard Teile kaufen kann. </w:t>
      </w:r>
      <w:r w:rsidRPr="00B40454">
        <w:t xml:space="preserve">Es gibt die Kategorien Deck, Trucks, Wheels und </w:t>
      </w:r>
      <w:proofErr w:type="spellStart"/>
      <w:r w:rsidRPr="00B40454">
        <w:t>Griptape</w:t>
      </w:r>
      <w:proofErr w:type="spellEnd"/>
      <w:r w:rsidRPr="00B40454">
        <w:t xml:space="preserve">. In den Kategorien gibt es </w:t>
      </w:r>
      <w:r>
        <w:t>wiederrum Marken.</w:t>
      </w:r>
      <w:r w:rsidR="00E75AC5">
        <w:t xml:space="preserve"> Auf der Startseite kann</w:t>
      </w:r>
      <w:r w:rsidR="00141CE3">
        <w:t xml:space="preserve"> man die Produkte nach Kategorie und/oder Marke filtern. </w:t>
      </w:r>
      <w:r w:rsidR="00141CE3" w:rsidRPr="00141CE3">
        <w:t>Dazu können die Produkte auch nach Preis sortiert w</w:t>
      </w:r>
      <w:r w:rsidR="00141CE3">
        <w:t xml:space="preserve">erden. </w:t>
      </w:r>
      <w:r w:rsidR="00141CE3" w:rsidRPr="00141CE3">
        <w:t>Die Produkte können in einen Warenkorb gelegt werden</w:t>
      </w:r>
      <w:r w:rsidR="00141CE3">
        <w:t xml:space="preserve">. </w:t>
      </w:r>
      <w:r w:rsidR="00141CE3" w:rsidRPr="00141CE3">
        <w:t>Voraussetzung dafür ist, dass man eingeloggt ist</w:t>
      </w:r>
      <w:r w:rsidR="00141CE3">
        <w:t>.</w:t>
      </w:r>
    </w:p>
    <w:p w14:paraId="63B41C24" w14:textId="68B69C88" w:rsidR="009A2D06" w:rsidRDefault="009A2D06" w:rsidP="009A2D06">
      <w:pPr>
        <w:pStyle w:val="berschrift2"/>
      </w:pPr>
      <w:bookmarkStart w:id="26" w:name="_Toc99444658"/>
      <w:r>
        <w:t>Use Case Diagramm</w:t>
      </w:r>
      <w:bookmarkEnd w:id="26"/>
    </w:p>
    <w:p w14:paraId="409FEC57" w14:textId="6B6BB93C" w:rsidR="009A2D06" w:rsidRPr="009A2D06" w:rsidRDefault="009A2D06" w:rsidP="009A2D06">
      <w:r>
        <w:t>In diesem Use Case Diagramm sieht man alle Verwendungszwecke des Onlineshops. Da man für den Warenkorb eingeloggt sein muss, wird das Use Case «</w:t>
      </w:r>
      <w:r w:rsidR="00A028B9">
        <w:t>Authentication</w:t>
      </w:r>
      <w:r>
        <w:t xml:space="preserve">» </w:t>
      </w:r>
      <w:proofErr w:type="spellStart"/>
      <w:r>
        <w:t>included</w:t>
      </w:r>
      <w:proofErr w:type="spellEnd"/>
      <w:r>
        <w:t xml:space="preserve">. </w:t>
      </w:r>
    </w:p>
    <w:p w14:paraId="452D65EC" w14:textId="6B96C481" w:rsidR="009A2D06" w:rsidRDefault="00A028B9" w:rsidP="009A2D06">
      <w:pPr>
        <w:jc w:val="center"/>
      </w:pPr>
      <w:r>
        <w:rPr>
          <w:noProof/>
        </w:rPr>
        <w:drawing>
          <wp:inline distT="0" distB="0" distL="0" distR="0" wp14:anchorId="3CB99E19" wp14:editId="1672B7D4">
            <wp:extent cx="5478780" cy="5287501"/>
            <wp:effectExtent l="0" t="0" r="762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99" cy="529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4270" w14:textId="5A67B377" w:rsidR="009A2D06" w:rsidRDefault="009A2D06" w:rsidP="009A2D06">
      <w:pPr>
        <w:pStyle w:val="berschrift2"/>
      </w:pPr>
      <w:bookmarkStart w:id="27" w:name="_Toc99444659"/>
      <w:r>
        <w:lastRenderedPageBreak/>
        <w:t>Use Case Description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174ADC71" w14:textId="77777777" w:rsidTr="009A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1D8D6203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#1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53F5C9C8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 xml:space="preserve">Show </w:t>
            </w:r>
            <w:r>
              <w:rPr>
                <w:b/>
                <w:bCs/>
                <w:noProof/>
                <w:lang w:val="en-GB" w:eastAsia="de-DE"/>
              </w:rPr>
              <w:t>Products</w:t>
            </w:r>
          </w:p>
        </w:tc>
      </w:tr>
      <w:tr w:rsidR="009A2D06" w:rsidRPr="008C63C7" w14:paraId="0DF9DCBD" w14:textId="77777777" w:rsidTr="009A2D06">
        <w:tc>
          <w:tcPr>
            <w:tcW w:w="2782" w:type="dxa"/>
          </w:tcPr>
          <w:p w14:paraId="2DF7AC4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1198CF6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-</w:t>
            </w:r>
          </w:p>
          <w:p w14:paraId="2E585677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084414" w:rsidRPr="002B1384" w14:paraId="4E09B1F4" w14:textId="77777777" w:rsidTr="00A36D6E">
        <w:tc>
          <w:tcPr>
            <w:tcW w:w="2782" w:type="dxa"/>
          </w:tcPr>
          <w:p w14:paraId="4595F967" w14:textId="77777777" w:rsidR="00084414" w:rsidRPr="008C63C7" w:rsidRDefault="00084414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885CE51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40922720" w14:textId="533CC88C" w:rsidR="00084414" w:rsidRPr="00084414" w:rsidRDefault="00084414" w:rsidP="00084414">
            <w:pPr>
              <w:pStyle w:val="Listenabsatz"/>
              <w:numPr>
                <w:ilvl w:val="0"/>
                <w:numId w:val="24"/>
              </w:numPr>
              <w:rPr>
                <w:noProof/>
                <w:lang w:val="en-GB" w:eastAsia="de-DE"/>
              </w:rPr>
            </w:pPr>
            <w:r w:rsidRPr="00084414">
              <w:rPr>
                <w:noProof/>
                <w:lang w:val="en-GB" w:eastAsia="de-DE"/>
              </w:rPr>
              <w:t>Open /products endpoint with browser</w:t>
            </w:r>
          </w:p>
        </w:tc>
        <w:tc>
          <w:tcPr>
            <w:tcW w:w="3367" w:type="dxa"/>
          </w:tcPr>
          <w:p w14:paraId="03DF04C9" w14:textId="77777777" w:rsidR="00084414" w:rsidRDefault="00084414" w:rsidP="00084414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4C1EA0C0" w14:textId="47836A8E" w:rsidR="00084414" w:rsidRPr="00084414" w:rsidRDefault="00084414" w:rsidP="00084414">
            <w:pPr>
              <w:pStyle w:val="Listenabsatz"/>
              <w:numPr>
                <w:ilvl w:val="0"/>
                <w:numId w:val="24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Return list of products ordered by rating (Default)</w:t>
            </w:r>
          </w:p>
        </w:tc>
      </w:tr>
      <w:tr w:rsidR="009A2D06" w:rsidRPr="002B1384" w14:paraId="72665CD1" w14:textId="77777777" w:rsidTr="009A2D06">
        <w:tc>
          <w:tcPr>
            <w:tcW w:w="2782" w:type="dxa"/>
          </w:tcPr>
          <w:p w14:paraId="64FCAD1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C882D55" w14:textId="6FEC5D6F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</w:t>
            </w:r>
            <w:r w:rsidR="00084414">
              <w:rPr>
                <w:noProof/>
                <w:lang w:val="en-GB" w:eastAsia="de-DE"/>
              </w:rPr>
              <w:t xml:space="preserve"> ordered by rating</w:t>
            </w:r>
          </w:p>
          <w:p w14:paraId="1F3FECA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4E474B2F" w14:textId="77777777" w:rsidTr="009A2D06">
        <w:tc>
          <w:tcPr>
            <w:tcW w:w="2782" w:type="dxa"/>
          </w:tcPr>
          <w:p w14:paraId="5C03A6D3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60378DC9" w14:textId="7BE27807" w:rsidR="009A2D06" w:rsidRPr="002A1BF2" w:rsidRDefault="009A2D06" w:rsidP="005F660F">
            <w:pPr>
              <w:pStyle w:val="Listenabsatz"/>
              <w:numPr>
                <w:ilvl w:val="0"/>
                <w:numId w:val="10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  <w:tr w:rsidR="009A2D06" w:rsidRPr="0049528A" w14:paraId="3F9AF96F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201C2AE2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2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3A5EDA6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Change Order</w:t>
            </w:r>
          </w:p>
        </w:tc>
      </w:tr>
      <w:tr w:rsidR="009A2D06" w:rsidRPr="008C63C7" w14:paraId="097518F2" w14:textId="77777777" w:rsidTr="009A2D06">
        <w:tc>
          <w:tcPr>
            <w:tcW w:w="2782" w:type="dxa"/>
          </w:tcPr>
          <w:p w14:paraId="375FE22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474C3CB" w14:textId="42138743" w:rsidR="009A2D06" w:rsidRPr="008C63C7" w:rsidRDefault="002A1BF2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Order by rating</w:t>
            </w:r>
          </w:p>
          <w:p w14:paraId="3E882EB8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084414" w:rsidRPr="002B1384" w14:paraId="319F8A79" w14:textId="77777777" w:rsidTr="000F67C3">
        <w:tc>
          <w:tcPr>
            <w:tcW w:w="2782" w:type="dxa"/>
          </w:tcPr>
          <w:p w14:paraId="6C4AB60E" w14:textId="77777777" w:rsidR="00084414" w:rsidRPr="008C63C7" w:rsidRDefault="00084414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B276516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49DB1A0C" w14:textId="77777777" w:rsidR="00084414" w:rsidRDefault="00084414" w:rsidP="00084414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Or</w:t>
            </w:r>
            <w:r w:rsidR="00D131C0">
              <w:rPr>
                <w:noProof/>
                <w:lang w:val="en-GB" w:eastAsia="de-DE"/>
              </w:rPr>
              <w:t>der Dropdown</w:t>
            </w:r>
          </w:p>
          <w:p w14:paraId="48A644CA" w14:textId="62193F3A" w:rsidR="00D131C0" w:rsidRPr="00084414" w:rsidRDefault="00D131C0" w:rsidP="00084414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“Order by Price (Cheapest)</w:t>
            </w:r>
          </w:p>
        </w:tc>
        <w:tc>
          <w:tcPr>
            <w:tcW w:w="3367" w:type="dxa"/>
          </w:tcPr>
          <w:p w14:paraId="7C473873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260BE6BC" w14:textId="6D5AC5EE" w:rsidR="00084414" w:rsidRPr="00D131C0" w:rsidRDefault="00D131C0" w:rsidP="00D131C0">
            <w:pPr>
              <w:pStyle w:val="Listenabsatz"/>
              <w:numPr>
                <w:ilvl w:val="0"/>
                <w:numId w:val="2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Return new list of products ordered by price (cheapest first)</w:t>
            </w:r>
          </w:p>
        </w:tc>
      </w:tr>
      <w:tr w:rsidR="009A2D06" w:rsidRPr="002B1384" w14:paraId="5F09CDAC" w14:textId="77777777" w:rsidTr="009A2D06">
        <w:tc>
          <w:tcPr>
            <w:tcW w:w="2782" w:type="dxa"/>
          </w:tcPr>
          <w:p w14:paraId="50900512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01F5776" w14:textId="77777777" w:rsidR="009A2D06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 ordered by Price</w:t>
            </w:r>
          </w:p>
          <w:p w14:paraId="0D6B0E2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3EBFAA85" w14:textId="77777777" w:rsidTr="009A2D06">
        <w:tc>
          <w:tcPr>
            <w:tcW w:w="2782" w:type="dxa"/>
          </w:tcPr>
          <w:p w14:paraId="1624167B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0457FE33" w14:textId="0DC02D1D" w:rsidR="009A2D06" w:rsidRPr="00A449E4" w:rsidRDefault="00A449E4" w:rsidP="00A449E4">
            <w:pPr>
              <w:pStyle w:val="Listenabsatz"/>
              <w:numPr>
                <w:ilvl w:val="0"/>
                <w:numId w:val="1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  <w:tr w:rsidR="009A2D06" w:rsidRPr="002B1384" w14:paraId="494C690A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59FD73EF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3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6B557A94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Part (Category)</w:t>
            </w:r>
          </w:p>
        </w:tc>
      </w:tr>
      <w:tr w:rsidR="009A2D06" w:rsidRPr="008C63C7" w14:paraId="11507176" w14:textId="77777777" w:rsidTr="009A2D06">
        <w:tc>
          <w:tcPr>
            <w:tcW w:w="2782" w:type="dxa"/>
          </w:tcPr>
          <w:p w14:paraId="1366866B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1F1C074A" w14:textId="233B91CB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</w:tc>
      </w:tr>
      <w:tr w:rsidR="00084414" w:rsidRPr="002B1384" w14:paraId="445D7E2E" w14:textId="77777777" w:rsidTr="00120BDE">
        <w:tc>
          <w:tcPr>
            <w:tcW w:w="2782" w:type="dxa"/>
          </w:tcPr>
          <w:p w14:paraId="561D6B98" w14:textId="77777777" w:rsidR="00084414" w:rsidRPr="008C63C7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2C1D3B19" w14:textId="77777777" w:rsidR="00084414" w:rsidRDefault="00084414" w:rsidP="00084414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0C116F78" w14:textId="63DAE147" w:rsid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Category Filter Dropdown</w:t>
            </w:r>
          </w:p>
          <w:p w14:paraId="25655C08" w14:textId="62260496" w:rsidR="00084414" w:rsidRP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Category “Decks”</w:t>
            </w:r>
          </w:p>
        </w:tc>
        <w:tc>
          <w:tcPr>
            <w:tcW w:w="3367" w:type="dxa"/>
          </w:tcPr>
          <w:p w14:paraId="44EDA0AB" w14:textId="77777777" w:rsidR="00084414" w:rsidRDefault="00084414" w:rsidP="00084414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6F0C426F" w14:textId="30BC2B2C" w:rsidR="00084414" w:rsidRPr="00084414" w:rsidRDefault="00084414" w:rsidP="00084414">
            <w:pPr>
              <w:pStyle w:val="Listenabsatz"/>
              <w:numPr>
                <w:ilvl w:val="0"/>
                <w:numId w:val="2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Send back new product list only with decks</w:t>
            </w:r>
          </w:p>
        </w:tc>
      </w:tr>
      <w:tr w:rsidR="009A2D06" w:rsidRPr="008C63C7" w14:paraId="213F51E1" w14:textId="77777777" w:rsidTr="009A2D06">
        <w:tc>
          <w:tcPr>
            <w:tcW w:w="2782" w:type="dxa"/>
          </w:tcPr>
          <w:p w14:paraId="51BE8D3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A61B3E6" w14:textId="3F54D164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Skateboard Decks</w:t>
            </w:r>
          </w:p>
        </w:tc>
      </w:tr>
      <w:tr w:rsidR="009A2D06" w:rsidRPr="008C63C7" w14:paraId="48D039A6" w14:textId="77777777" w:rsidTr="009A2D06">
        <w:tc>
          <w:tcPr>
            <w:tcW w:w="2782" w:type="dxa"/>
          </w:tcPr>
          <w:p w14:paraId="1534D79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3812EB0E" w14:textId="651047F0" w:rsidR="009A2D06" w:rsidRPr="00084414" w:rsidRDefault="00084414" w:rsidP="00084414">
            <w:pPr>
              <w:pStyle w:val="Listenabsatz"/>
              <w:numPr>
                <w:ilvl w:val="0"/>
                <w:numId w:val="1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</w:tc>
      </w:tr>
    </w:tbl>
    <w:p w14:paraId="575CC8BA" w14:textId="685B9288" w:rsidR="009A2D06" w:rsidRDefault="009A2D06" w:rsidP="009A2D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0CBB3E8E" w14:textId="77777777" w:rsidTr="009A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62F575D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4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DB7BC2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Filter by Skateboard Brand</w:t>
            </w:r>
          </w:p>
        </w:tc>
      </w:tr>
      <w:tr w:rsidR="009A2D06" w:rsidRPr="008C63C7" w14:paraId="11BAD12D" w14:textId="77777777" w:rsidTr="009A2D06">
        <w:tc>
          <w:tcPr>
            <w:tcW w:w="2782" w:type="dxa"/>
          </w:tcPr>
          <w:p w14:paraId="065B7B39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E92DE9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63716EF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901BF" w:rsidRPr="002B1384" w14:paraId="5C1FDB15" w14:textId="77777777" w:rsidTr="00D97F75">
        <w:tc>
          <w:tcPr>
            <w:tcW w:w="2782" w:type="dxa"/>
          </w:tcPr>
          <w:p w14:paraId="46F75DD9" w14:textId="77777777" w:rsidR="009901BF" w:rsidRPr="008C63C7" w:rsidRDefault="009901BF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2F076097" w14:textId="77777777" w:rsidR="009901BF" w:rsidRDefault="009901BF" w:rsidP="009901BF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165A4CEF" w14:textId="77777777" w:rsid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Brand Filter Dropdown</w:t>
            </w:r>
          </w:p>
          <w:p w14:paraId="0F1EBC26" w14:textId="58ACD6E2" w:rsidR="009901BF" w:rsidRP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Select Brand “Polar”</w:t>
            </w:r>
          </w:p>
        </w:tc>
        <w:tc>
          <w:tcPr>
            <w:tcW w:w="3367" w:type="dxa"/>
          </w:tcPr>
          <w:p w14:paraId="3F688D4B" w14:textId="77777777" w:rsidR="009901BF" w:rsidRDefault="009901BF" w:rsidP="009901BF">
            <w:pPr>
              <w:rPr>
                <w:b/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73E966F6" w14:textId="14A82C8E" w:rsidR="009901BF" w:rsidRPr="009901BF" w:rsidRDefault="009901BF" w:rsidP="009901BF">
            <w:pPr>
              <w:pStyle w:val="Listenabsatz"/>
              <w:numPr>
                <w:ilvl w:val="0"/>
                <w:numId w:val="22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Send back new product </w:t>
            </w:r>
            <w:r w:rsidR="00084414">
              <w:rPr>
                <w:noProof/>
                <w:lang w:val="en-GB" w:eastAsia="de-DE"/>
              </w:rPr>
              <w:t>l</w:t>
            </w:r>
            <w:r>
              <w:rPr>
                <w:noProof/>
                <w:lang w:val="en-GB" w:eastAsia="de-DE"/>
              </w:rPr>
              <w:t>ist only with “Polar” products</w:t>
            </w:r>
          </w:p>
        </w:tc>
      </w:tr>
      <w:tr w:rsidR="009A2D06" w:rsidRPr="002B1384" w14:paraId="6A7E99EA" w14:textId="77777777" w:rsidTr="009A2D06">
        <w:tc>
          <w:tcPr>
            <w:tcW w:w="2782" w:type="dxa"/>
          </w:tcPr>
          <w:p w14:paraId="4D24AE3D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133D2C6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all Products from the brand “Polar”</w:t>
            </w:r>
          </w:p>
          <w:p w14:paraId="2CDE62BC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8C63C7" w14:paraId="3BDD4CA5" w14:textId="77777777" w:rsidTr="009A2D06">
        <w:tc>
          <w:tcPr>
            <w:tcW w:w="2782" w:type="dxa"/>
          </w:tcPr>
          <w:p w14:paraId="15E39B2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57C2CA6E" w14:textId="77777777" w:rsidR="009A2D06" w:rsidRPr="0064533A" w:rsidRDefault="009A2D06" w:rsidP="009A2D06">
            <w:pPr>
              <w:pStyle w:val="Listenabsatz"/>
              <w:numPr>
                <w:ilvl w:val="0"/>
                <w:numId w:val="10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 products available</w:t>
            </w:r>
          </w:p>
          <w:p w14:paraId="66DCB374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49528A" w14:paraId="34978BD4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0DCFFBA6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5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EF5BE6E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 single Product</w:t>
            </w:r>
          </w:p>
        </w:tc>
      </w:tr>
      <w:tr w:rsidR="009A2D06" w:rsidRPr="008C63C7" w14:paraId="26B0FFAA" w14:textId="77777777" w:rsidTr="009A2D06">
        <w:tc>
          <w:tcPr>
            <w:tcW w:w="2782" w:type="dxa"/>
          </w:tcPr>
          <w:p w14:paraId="34DC263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7CB41DB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  <w:p w14:paraId="24E60094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622946" w:rsidRPr="008C63C7" w14:paraId="7B349412" w14:textId="77777777" w:rsidTr="003145F0">
        <w:tc>
          <w:tcPr>
            <w:tcW w:w="2782" w:type="dxa"/>
          </w:tcPr>
          <w:p w14:paraId="6F4CE4B0" w14:textId="77777777" w:rsidR="00622946" w:rsidRPr="008C63C7" w:rsidRDefault="0062294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03C65777" w14:textId="77777777" w:rsidR="00622946" w:rsidRPr="00622946" w:rsidRDefault="00622946" w:rsidP="00622946">
            <w:pPr>
              <w:spacing w:after="0"/>
              <w:rPr>
                <w:b/>
                <w:noProof/>
                <w:lang w:val="en-GB" w:eastAsia="de-DE"/>
              </w:rPr>
            </w:pPr>
            <w:r w:rsidRPr="00622946">
              <w:rPr>
                <w:b/>
                <w:noProof/>
                <w:lang w:val="en-GB" w:eastAsia="de-DE"/>
              </w:rPr>
              <w:t>User</w:t>
            </w:r>
          </w:p>
          <w:p w14:paraId="2C61ED04" w14:textId="728C7F53" w:rsidR="00622946" w:rsidRPr="00622946" w:rsidRDefault="00AB5B04" w:rsidP="00622946">
            <w:pPr>
              <w:pStyle w:val="Listenabsatz"/>
              <w:numPr>
                <w:ilvl w:val="0"/>
                <w:numId w:val="18"/>
              </w:numPr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product</w:t>
            </w:r>
          </w:p>
        </w:tc>
        <w:tc>
          <w:tcPr>
            <w:tcW w:w="3367" w:type="dxa"/>
          </w:tcPr>
          <w:p w14:paraId="61C05F30" w14:textId="77777777" w:rsidR="00622946" w:rsidRPr="00622946" w:rsidRDefault="00622946" w:rsidP="00622946">
            <w:pPr>
              <w:spacing w:after="0"/>
              <w:rPr>
                <w:b/>
                <w:noProof/>
                <w:lang w:val="en-GB" w:eastAsia="de-DE"/>
              </w:rPr>
            </w:pPr>
            <w:r w:rsidRPr="00622946">
              <w:rPr>
                <w:b/>
                <w:noProof/>
                <w:lang w:val="en-GB" w:eastAsia="de-DE"/>
              </w:rPr>
              <w:t>System</w:t>
            </w:r>
          </w:p>
          <w:p w14:paraId="10BB4436" w14:textId="37A8F0B1" w:rsidR="00622946" w:rsidRPr="00622946" w:rsidRDefault="00AB5B04" w:rsidP="001327D9">
            <w:pPr>
              <w:pStyle w:val="Listenabsatz"/>
              <w:numPr>
                <w:ilvl w:val="0"/>
                <w:numId w:val="18"/>
              </w:numPr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product details page</w:t>
            </w:r>
          </w:p>
        </w:tc>
      </w:tr>
      <w:tr w:rsidR="009A2D06" w:rsidRPr="008C63C7" w14:paraId="20CB1C65" w14:textId="77777777" w:rsidTr="009A2D06">
        <w:tc>
          <w:tcPr>
            <w:tcW w:w="2782" w:type="dxa"/>
          </w:tcPr>
          <w:p w14:paraId="2B21692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3BCCE04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single product and details</w:t>
            </w:r>
          </w:p>
          <w:p w14:paraId="3DC3EF9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9A2D06" w:rsidRPr="00B111AA" w14:paraId="3668AAA8" w14:textId="77777777" w:rsidTr="009A2D06">
        <w:tc>
          <w:tcPr>
            <w:tcW w:w="2782" w:type="dxa"/>
          </w:tcPr>
          <w:p w14:paraId="2B0D0C6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2EA2CB94" w14:textId="77777777" w:rsidR="009A2D06" w:rsidRPr="00B111AA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</w:tc>
      </w:tr>
      <w:tr w:rsidR="009A2D06" w:rsidRPr="002B1384" w14:paraId="68F258FE" w14:textId="77777777" w:rsidTr="009A2D06">
        <w:tc>
          <w:tcPr>
            <w:tcW w:w="2782" w:type="dxa"/>
            <w:shd w:val="clear" w:color="auto" w:fill="D9D9D9" w:themeFill="background1" w:themeFillShade="D9"/>
          </w:tcPr>
          <w:p w14:paraId="6867CA38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6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70C5A25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Add Product to Shopping Cart</w:t>
            </w:r>
          </w:p>
        </w:tc>
      </w:tr>
      <w:tr w:rsidR="009A2D06" w:rsidRPr="002B1384" w14:paraId="6BC7A901" w14:textId="77777777" w:rsidTr="009A2D06">
        <w:tc>
          <w:tcPr>
            <w:tcW w:w="2782" w:type="dxa"/>
          </w:tcPr>
          <w:p w14:paraId="344D03AE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09930A46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Viewing single Product (User is logged in)</w:t>
            </w:r>
          </w:p>
          <w:p w14:paraId="68FDCDA9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</w:p>
        </w:tc>
      </w:tr>
      <w:tr w:rsidR="006550D9" w:rsidRPr="008C63C7" w14:paraId="3870D225" w14:textId="77777777" w:rsidTr="00E61BD3">
        <w:tc>
          <w:tcPr>
            <w:tcW w:w="2782" w:type="dxa"/>
          </w:tcPr>
          <w:p w14:paraId="65AB78AF" w14:textId="77777777" w:rsidR="006550D9" w:rsidRPr="008C63C7" w:rsidRDefault="006550D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7D8CBCCD" w14:textId="77777777" w:rsidR="006550D9" w:rsidRPr="006550D9" w:rsidRDefault="006550D9" w:rsidP="005F660F">
            <w:pPr>
              <w:rPr>
                <w:b/>
                <w:bCs/>
                <w:noProof/>
                <w:lang w:val="en-GB" w:eastAsia="de-DE"/>
              </w:rPr>
            </w:pPr>
            <w:r w:rsidRPr="006550D9">
              <w:rPr>
                <w:b/>
                <w:bCs/>
                <w:noProof/>
                <w:lang w:val="en-GB" w:eastAsia="de-DE"/>
              </w:rPr>
              <w:t>User</w:t>
            </w:r>
          </w:p>
          <w:p w14:paraId="7943A731" w14:textId="7374B6B9" w:rsidR="006550D9" w:rsidRP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Button “Add to Shopping Cart”</w:t>
            </w:r>
          </w:p>
        </w:tc>
        <w:tc>
          <w:tcPr>
            <w:tcW w:w="3367" w:type="dxa"/>
          </w:tcPr>
          <w:p w14:paraId="65470B13" w14:textId="77777777" w:rsidR="006550D9" w:rsidRPr="006550D9" w:rsidRDefault="006550D9" w:rsidP="005F660F">
            <w:pPr>
              <w:rPr>
                <w:b/>
                <w:noProof/>
                <w:lang w:val="en-GB" w:eastAsia="de-DE"/>
              </w:rPr>
            </w:pPr>
            <w:r w:rsidRPr="006550D9">
              <w:rPr>
                <w:b/>
                <w:noProof/>
                <w:lang w:val="en-GB" w:eastAsia="de-DE"/>
              </w:rPr>
              <w:t>System</w:t>
            </w:r>
          </w:p>
          <w:p w14:paraId="5D478A24" w14:textId="77777777" w:rsid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22B50BB9" w14:textId="77777777" w:rsidR="006550D9" w:rsidRDefault="006550D9" w:rsidP="006550D9">
            <w:pPr>
              <w:pStyle w:val="Listenabsatz"/>
              <w:numPr>
                <w:ilvl w:val="0"/>
                <w:numId w:val="17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Add product to users shopping cart</w:t>
            </w:r>
          </w:p>
          <w:p w14:paraId="7E41AC02" w14:textId="47BE8D53" w:rsidR="006550D9" w:rsidRPr="006550D9" w:rsidRDefault="006550D9" w:rsidP="00412102">
            <w:pPr>
              <w:pStyle w:val="Listenabsatz"/>
              <w:numPr>
                <w:ilvl w:val="0"/>
                <w:numId w:val="17"/>
              </w:numPr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page</w:t>
            </w:r>
          </w:p>
        </w:tc>
      </w:tr>
      <w:tr w:rsidR="009A2D06" w:rsidRPr="002B1384" w14:paraId="2FE035DF" w14:textId="77777777" w:rsidTr="009A2D06">
        <w:tc>
          <w:tcPr>
            <w:tcW w:w="2782" w:type="dxa"/>
          </w:tcPr>
          <w:p w14:paraId="5B3AB460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43BC74F8" w14:textId="33F1CF7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added to shopping Cart</w:t>
            </w:r>
          </w:p>
        </w:tc>
      </w:tr>
      <w:tr w:rsidR="009A2D06" w:rsidRPr="00B111AA" w14:paraId="14A28C9B" w14:textId="77777777" w:rsidTr="009A2D06">
        <w:tc>
          <w:tcPr>
            <w:tcW w:w="2782" w:type="dxa"/>
          </w:tcPr>
          <w:p w14:paraId="477F7571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7FC94A30" w14:textId="77777777" w:rsidR="009A2D06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sold out</w:t>
            </w:r>
          </w:p>
          <w:p w14:paraId="612BCCC1" w14:textId="77777777" w:rsidR="009A2D06" w:rsidRDefault="009A2D06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Product not found</w:t>
            </w:r>
          </w:p>
          <w:p w14:paraId="683000FB" w14:textId="06F97980" w:rsidR="006550D9" w:rsidRPr="00B111AA" w:rsidRDefault="006550D9" w:rsidP="009A2D06">
            <w:pPr>
              <w:pStyle w:val="Listenabsatz"/>
              <w:numPr>
                <w:ilvl w:val="0"/>
                <w:numId w:val="11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isn’t logged in</w:t>
            </w:r>
          </w:p>
        </w:tc>
      </w:tr>
    </w:tbl>
    <w:p w14:paraId="265A116F" w14:textId="505A709D" w:rsidR="009A2D06" w:rsidRDefault="009A2D06" w:rsidP="009A2D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2"/>
        <w:gridCol w:w="3366"/>
        <w:gridCol w:w="3367"/>
      </w:tblGrid>
      <w:tr w:rsidR="009A2D06" w:rsidRPr="0049528A" w14:paraId="5270EABD" w14:textId="77777777" w:rsidTr="005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2" w:type="dxa"/>
            <w:shd w:val="clear" w:color="auto" w:fill="D9D9D9" w:themeFill="background1" w:themeFillShade="D9"/>
          </w:tcPr>
          <w:p w14:paraId="4AD2A1F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7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0D9CC652" w14:textId="66B99F7F" w:rsidR="009A2D06" w:rsidRPr="0049528A" w:rsidRDefault="00BE298C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View</w:t>
            </w:r>
            <w:r w:rsidR="009A2D06">
              <w:rPr>
                <w:b/>
                <w:bCs/>
                <w:noProof/>
                <w:lang w:val="en-GB" w:eastAsia="de-DE"/>
              </w:rPr>
              <w:t xml:space="preserve"> Shopping Cart</w:t>
            </w:r>
          </w:p>
        </w:tc>
      </w:tr>
      <w:tr w:rsidR="009A2D06" w:rsidRPr="008C63C7" w14:paraId="1946D9A2" w14:textId="77777777" w:rsidTr="005F660F">
        <w:tc>
          <w:tcPr>
            <w:tcW w:w="2782" w:type="dxa"/>
          </w:tcPr>
          <w:p w14:paraId="50EA4248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2C24C283" w14:textId="34EE5EB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Showing all Products</w:t>
            </w:r>
          </w:p>
        </w:tc>
      </w:tr>
      <w:tr w:rsidR="005E225D" w:rsidRPr="008C63C7" w14:paraId="6E5FBB85" w14:textId="77777777" w:rsidTr="00777751">
        <w:tc>
          <w:tcPr>
            <w:tcW w:w="2782" w:type="dxa"/>
          </w:tcPr>
          <w:p w14:paraId="4E17DE9D" w14:textId="77777777" w:rsidR="005E225D" w:rsidRPr="008C63C7" w:rsidRDefault="005E225D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19F81DF2" w14:textId="77777777" w:rsidR="005E225D" w:rsidRDefault="005E225D" w:rsidP="005E225D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User</w:t>
            </w:r>
          </w:p>
          <w:p w14:paraId="6A4CF582" w14:textId="5FC05ABE" w:rsidR="005E225D" w:rsidRPr="005E225D" w:rsidRDefault="005E225D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 w:rsidRPr="005954EF">
              <w:rPr>
                <w:noProof/>
                <w:lang w:val="en-GB" w:eastAsia="de-DE"/>
              </w:rPr>
              <w:t>Click on Shopping Cart</w:t>
            </w:r>
            <w:r w:rsidR="00441523">
              <w:rPr>
                <w:noProof/>
                <w:lang w:val="en-GB" w:eastAsia="de-DE"/>
              </w:rPr>
              <w:t xml:space="preserve"> Button</w:t>
            </w:r>
          </w:p>
        </w:tc>
        <w:tc>
          <w:tcPr>
            <w:tcW w:w="3367" w:type="dxa"/>
          </w:tcPr>
          <w:p w14:paraId="2679DE40" w14:textId="77777777" w:rsidR="005E225D" w:rsidRDefault="005E225D" w:rsidP="005E225D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741F42E3" w14:textId="77777777" w:rsidR="005E225D" w:rsidRDefault="00441523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04C400CF" w14:textId="3617AC0F" w:rsidR="00441523" w:rsidRPr="00441523" w:rsidRDefault="00441523" w:rsidP="00441523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Shopping Cart page</w:t>
            </w:r>
          </w:p>
        </w:tc>
      </w:tr>
      <w:tr w:rsidR="009A2D06" w:rsidRPr="002B1384" w14:paraId="163DE6B0" w14:textId="77777777" w:rsidTr="005F660F">
        <w:tc>
          <w:tcPr>
            <w:tcW w:w="2782" w:type="dxa"/>
          </w:tcPr>
          <w:p w14:paraId="69A9D19A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32DAFD8D" w14:textId="1012F10C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Show Shopping Cart </w:t>
            </w:r>
            <w:r w:rsidR="0018123F">
              <w:rPr>
                <w:noProof/>
                <w:lang w:val="en-GB" w:eastAsia="de-DE"/>
              </w:rPr>
              <w:t>and its products with</w:t>
            </w:r>
            <w:r>
              <w:rPr>
                <w:noProof/>
                <w:lang w:val="en-GB" w:eastAsia="de-DE"/>
              </w:rPr>
              <w:t xml:space="preserve"> a sum of the price.</w:t>
            </w:r>
          </w:p>
        </w:tc>
      </w:tr>
      <w:tr w:rsidR="009A2D06" w:rsidRPr="008C63C7" w14:paraId="4C2E2702" w14:textId="77777777" w:rsidTr="005F660F">
        <w:tc>
          <w:tcPr>
            <w:tcW w:w="2782" w:type="dxa"/>
          </w:tcPr>
          <w:p w14:paraId="5FC7A6F5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095CE79D" w14:textId="02FCEC98" w:rsidR="009A2D06" w:rsidRPr="00CC12BA" w:rsidRDefault="00590471" w:rsidP="00CC12BA">
            <w:pPr>
              <w:pStyle w:val="Listenabsatz"/>
              <w:numPr>
                <w:ilvl w:val="0"/>
                <w:numId w:val="20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</w:t>
            </w:r>
          </w:p>
        </w:tc>
      </w:tr>
      <w:tr w:rsidR="009A2D06" w:rsidRPr="0049528A" w14:paraId="31519337" w14:textId="77777777" w:rsidTr="005F660F">
        <w:tc>
          <w:tcPr>
            <w:tcW w:w="2782" w:type="dxa"/>
            <w:shd w:val="clear" w:color="auto" w:fill="D9D9D9" w:themeFill="background1" w:themeFillShade="D9"/>
          </w:tcPr>
          <w:p w14:paraId="219B61AD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8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60FEFD8A" w14:textId="77777777" w:rsidR="009A2D06" w:rsidRPr="0049528A" w:rsidRDefault="009A2D06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Login</w:t>
            </w:r>
          </w:p>
        </w:tc>
      </w:tr>
      <w:tr w:rsidR="009A2D06" w:rsidRPr="008C63C7" w14:paraId="197D2521" w14:textId="77777777" w:rsidTr="005F660F">
        <w:tc>
          <w:tcPr>
            <w:tcW w:w="2782" w:type="dxa"/>
          </w:tcPr>
          <w:p w14:paraId="21897707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31A81D69" w14:textId="0EFD0214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</w:t>
            </w:r>
          </w:p>
        </w:tc>
      </w:tr>
      <w:tr w:rsidR="005954EF" w:rsidRPr="008C63C7" w14:paraId="7DF96738" w14:textId="77777777" w:rsidTr="00F66CBE">
        <w:tc>
          <w:tcPr>
            <w:tcW w:w="2782" w:type="dxa"/>
          </w:tcPr>
          <w:p w14:paraId="7106309C" w14:textId="77777777" w:rsidR="005954EF" w:rsidRPr="008C63C7" w:rsidRDefault="005954EF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41C8CFB7" w14:textId="77777777" w:rsidR="005954EF" w:rsidRPr="005954EF" w:rsidRDefault="005954EF" w:rsidP="005954EF">
            <w:pPr>
              <w:rPr>
                <w:b/>
                <w:bCs/>
                <w:noProof/>
                <w:lang w:val="en-GB" w:eastAsia="de-DE"/>
              </w:rPr>
            </w:pPr>
            <w:r w:rsidRPr="005954EF">
              <w:rPr>
                <w:b/>
                <w:bCs/>
                <w:noProof/>
                <w:lang w:val="en-GB" w:eastAsia="de-DE"/>
              </w:rPr>
              <w:t>User</w:t>
            </w:r>
          </w:p>
          <w:p w14:paraId="6BD7DA68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Login Button</w:t>
            </w:r>
          </w:p>
          <w:p w14:paraId="42EBD001" w14:textId="77777777" w:rsid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Enter username and password</w:t>
            </w:r>
          </w:p>
          <w:p w14:paraId="42CFE7D8" w14:textId="29EC1395" w:rsidR="005954EF" w:rsidRP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Submit</w:t>
            </w:r>
          </w:p>
        </w:tc>
        <w:tc>
          <w:tcPr>
            <w:tcW w:w="3367" w:type="dxa"/>
          </w:tcPr>
          <w:p w14:paraId="113422EE" w14:textId="77777777" w:rsidR="005954EF" w:rsidRPr="005954EF" w:rsidRDefault="005954EF" w:rsidP="005954EF">
            <w:pPr>
              <w:rPr>
                <w:b/>
                <w:bCs/>
                <w:noProof/>
                <w:lang w:val="en-GB" w:eastAsia="de-DE"/>
              </w:rPr>
            </w:pPr>
            <w:r w:rsidRPr="005954EF">
              <w:rPr>
                <w:b/>
                <w:bCs/>
                <w:noProof/>
                <w:lang w:val="en-GB" w:eastAsia="de-DE"/>
              </w:rPr>
              <w:t>System</w:t>
            </w:r>
          </w:p>
          <w:p w14:paraId="086737DC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isn’t logged in</w:t>
            </w:r>
          </w:p>
          <w:p w14:paraId="40530624" w14:textId="77777777" w:rsidR="005954EF" w:rsidRDefault="005954EF" w:rsidP="005954EF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Login form</w:t>
            </w:r>
          </w:p>
          <w:p w14:paraId="0AAC8C17" w14:textId="77777777" w:rsidR="005954EF" w:rsidRDefault="005954EF" w:rsidP="005954EF">
            <w:pPr>
              <w:pStyle w:val="Listenabsatz"/>
              <w:numPr>
                <w:ilvl w:val="0"/>
                <w:numId w:val="13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existst &amp; password is valid</w:t>
            </w:r>
          </w:p>
          <w:p w14:paraId="1583D7C5" w14:textId="454CD5C3" w:rsidR="005954EF" w:rsidRPr="005954EF" w:rsidRDefault="00EE2CF1" w:rsidP="005954EF">
            <w:pPr>
              <w:pStyle w:val="Listenabsatz"/>
              <w:numPr>
                <w:ilvl w:val="0"/>
                <w:numId w:val="13"/>
              </w:numPr>
              <w:spacing w:after="0"/>
              <w:ind w:left="714" w:hanging="357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Account page</w:t>
            </w:r>
          </w:p>
        </w:tc>
      </w:tr>
      <w:tr w:rsidR="009A2D06" w:rsidRPr="002B1384" w14:paraId="55F68AED" w14:textId="77777777" w:rsidTr="005F660F">
        <w:tc>
          <w:tcPr>
            <w:tcW w:w="2782" w:type="dxa"/>
          </w:tcPr>
          <w:p w14:paraId="63F9DA8F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2B1B6B77" w14:textId="5EB08515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</w:tc>
      </w:tr>
      <w:tr w:rsidR="009A2D06" w:rsidRPr="0074496F" w14:paraId="47BDE605" w14:textId="77777777" w:rsidTr="005F660F">
        <w:tc>
          <w:tcPr>
            <w:tcW w:w="2782" w:type="dxa"/>
          </w:tcPr>
          <w:p w14:paraId="6E3C76A5" w14:textId="77777777" w:rsidR="009A2D06" w:rsidRPr="008C63C7" w:rsidRDefault="009A2D06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1C0FD46E" w14:textId="77777777" w:rsidR="009A2D06" w:rsidRDefault="009A2D06" w:rsidP="009A2D0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Invalid username / password</w:t>
            </w:r>
          </w:p>
          <w:p w14:paraId="20A07BE6" w14:textId="626F9712" w:rsidR="006550D9" w:rsidRPr="0074496F" w:rsidRDefault="006550D9" w:rsidP="009A2D0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Already logged in</w:t>
            </w:r>
          </w:p>
        </w:tc>
      </w:tr>
      <w:tr w:rsidR="00855329" w:rsidRPr="0049528A" w14:paraId="097F6D06" w14:textId="77777777" w:rsidTr="005954EF">
        <w:tc>
          <w:tcPr>
            <w:tcW w:w="2782" w:type="dxa"/>
            <w:shd w:val="clear" w:color="auto" w:fill="D9D9D9" w:themeFill="background1" w:themeFillShade="D9"/>
          </w:tcPr>
          <w:p w14:paraId="4A8ACDA7" w14:textId="77777777" w:rsidR="00855329" w:rsidRPr="0049528A" w:rsidRDefault="00855329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t>Use Case #</w:t>
            </w:r>
            <w:r>
              <w:rPr>
                <w:b/>
                <w:bCs/>
                <w:noProof/>
                <w:lang w:val="en-GB" w:eastAsia="de-DE"/>
              </w:rPr>
              <w:t>9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4A005310" w14:textId="77777777" w:rsidR="00855329" w:rsidRPr="0049528A" w:rsidRDefault="00855329" w:rsidP="00855329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Register</w:t>
            </w:r>
          </w:p>
        </w:tc>
      </w:tr>
      <w:tr w:rsidR="00855329" w:rsidRPr="008C63C7" w14:paraId="15D85640" w14:textId="77777777" w:rsidTr="005954EF">
        <w:tc>
          <w:tcPr>
            <w:tcW w:w="2782" w:type="dxa"/>
          </w:tcPr>
          <w:p w14:paraId="78863B58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509F99B3" w14:textId="02DA5F9B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Not logged in User</w:t>
            </w:r>
          </w:p>
        </w:tc>
      </w:tr>
      <w:tr w:rsidR="00412102" w:rsidRPr="008C63C7" w14:paraId="69EB2C16" w14:textId="77777777" w:rsidTr="00570A3F">
        <w:tc>
          <w:tcPr>
            <w:tcW w:w="2782" w:type="dxa"/>
          </w:tcPr>
          <w:p w14:paraId="27719025" w14:textId="77777777" w:rsidR="00412102" w:rsidRPr="008C63C7" w:rsidRDefault="00412102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18A12027" w14:textId="77777777" w:rsidR="00412102" w:rsidRDefault="00412102" w:rsidP="005F660F">
            <w:pPr>
              <w:rPr>
                <w:noProof/>
                <w:lang w:val="en-GB" w:eastAsia="de-DE"/>
              </w:rPr>
            </w:pPr>
            <w:r w:rsidRPr="00412102">
              <w:rPr>
                <w:b/>
                <w:noProof/>
                <w:lang w:val="en-GB" w:eastAsia="de-DE"/>
              </w:rPr>
              <w:t>User</w:t>
            </w:r>
          </w:p>
          <w:p w14:paraId="072CA861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on Register Button</w:t>
            </w:r>
          </w:p>
          <w:p w14:paraId="1B89E6B9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Enter new username and password</w:t>
            </w:r>
          </w:p>
          <w:p w14:paraId="33411839" w14:textId="59DB1A71" w:rsidR="00412102" w:rsidRP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Submit</w:t>
            </w:r>
          </w:p>
        </w:tc>
        <w:tc>
          <w:tcPr>
            <w:tcW w:w="3367" w:type="dxa"/>
          </w:tcPr>
          <w:p w14:paraId="152693B2" w14:textId="77777777" w:rsidR="00412102" w:rsidRDefault="00412102" w:rsidP="005F660F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6102AD8A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isn’t logged in</w:t>
            </w:r>
          </w:p>
          <w:p w14:paraId="14FE591C" w14:textId="77777777" w:rsidR="00412102" w:rsidRDefault="00412102" w:rsidP="00412102">
            <w:pPr>
              <w:pStyle w:val="Listenabsatz"/>
              <w:numPr>
                <w:ilvl w:val="0"/>
                <w:numId w:val="19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Register form</w:t>
            </w:r>
          </w:p>
          <w:p w14:paraId="4BB68CAF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username doesn’t already exist</w:t>
            </w:r>
          </w:p>
          <w:p w14:paraId="3F35DEF2" w14:textId="77777777" w:rsid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password length &gt; 5</w:t>
            </w:r>
          </w:p>
          <w:p w14:paraId="4AB3AC70" w14:textId="3FDB2B1B" w:rsidR="00412102" w:rsidRPr="00412102" w:rsidRDefault="00412102" w:rsidP="00412102">
            <w:pPr>
              <w:pStyle w:val="Listenabsatz"/>
              <w:numPr>
                <w:ilvl w:val="0"/>
                <w:numId w:val="15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Show Account page</w:t>
            </w:r>
          </w:p>
        </w:tc>
      </w:tr>
      <w:tr w:rsidR="00855329" w:rsidRPr="002B1384" w14:paraId="1EAE9185" w14:textId="77777777" w:rsidTr="005954EF">
        <w:tc>
          <w:tcPr>
            <w:tcW w:w="2782" w:type="dxa"/>
          </w:tcPr>
          <w:p w14:paraId="7E073B4E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69D80116" w14:textId="41B61F45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 logged in and can see his shopping cart.</w:t>
            </w:r>
          </w:p>
        </w:tc>
      </w:tr>
      <w:tr w:rsidR="00855329" w:rsidRPr="00107CC8" w14:paraId="33B5B5EB" w14:textId="77777777" w:rsidTr="005954EF">
        <w:tc>
          <w:tcPr>
            <w:tcW w:w="2782" w:type="dxa"/>
          </w:tcPr>
          <w:p w14:paraId="2A115DB4" w14:textId="77777777" w:rsidR="00855329" w:rsidRPr="008C63C7" w:rsidRDefault="00855329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21660797" w14:textId="1640FD7C" w:rsidR="00412102" w:rsidRDefault="00412102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Already logged in</w:t>
            </w:r>
          </w:p>
          <w:p w14:paraId="774499AE" w14:textId="46395B07" w:rsidR="00855329" w:rsidRDefault="00855329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 w:rsidRPr="00107CC8">
              <w:rPr>
                <w:noProof/>
                <w:lang w:val="en-GB" w:eastAsia="de-DE"/>
              </w:rPr>
              <w:t>Username already exists</w:t>
            </w:r>
          </w:p>
          <w:p w14:paraId="1DC89981" w14:textId="31F95B89" w:rsidR="00855329" w:rsidRPr="00107CC8" w:rsidRDefault="00855329" w:rsidP="00855329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Password is too short</w:t>
            </w:r>
          </w:p>
        </w:tc>
      </w:tr>
      <w:tr w:rsidR="00832525" w:rsidRPr="0049528A" w14:paraId="11681D0D" w14:textId="77777777" w:rsidTr="0094302F">
        <w:tc>
          <w:tcPr>
            <w:tcW w:w="2782" w:type="dxa"/>
            <w:shd w:val="clear" w:color="auto" w:fill="D9D9D9" w:themeFill="background1" w:themeFillShade="D9"/>
          </w:tcPr>
          <w:p w14:paraId="4E665B62" w14:textId="77777777" w:rsidR="00832525" w:rsidRPr="0049528A" w:rsidRDefault="00832525" w:rsidP="005F660F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 w:rsidRPr="0049528A">
              <w:rPr>
                <w:b/>
                <w:bCs/>
                <w:noProof/>
                <w:lang w:val="en-GB" w:eastAsia="de-DE"/>
              </w:rPr>
              <w:lastRenderedPageBreak/>
              <w:t>Use Case #</w:t>
            </w:r>
            <w:r>
              <w:rPr>
                <w:b/>
                <w:bCs/>
                <w:noProof/>
                <w:lang w:val="en-GB" w:eastAsia="de-DE"/>
              </w:rPr>
              <w:t>9</w:t>
            </w:r>
          </w:p>
        </w:tc>
        <w:tc>
          <w:tcPr>
            <w:tcW w:w="6733" w:type="dxa"/>
            <w:gridSpan w:val="2"/>
            <w:shd w:val="clear" w:color="auto" w:fill="D9D9D9" w:themeFill="background1" w:themeFillShade="D9"/>
          </w:tcPr>
          <w:p w14:paraId="47CCA87A" w14:textId="37E08D66" w:rsidR="00832525" w:rsidRPr="0049528A" w:rsidRDefault="00832525" w:rsidP="005F660F">
            <w:pPr>
              <w:spacing w:before="60" w:after="60"/>
              <w:rPr>
                <w:b/>
                <w:bCs/>
                <w:noProof/>
                <w:lang w:val="en-GB" w:eastAsia="de-DE"/>
              </w:rPr>
            </w:pPr>
            <w:r>
              <w:rPr>
                <w:b/>
                <w:bCs/>
                <w:noProof/>
                <w:lang w:val="en-GB" w:eastAsia="de-DE"/>
              </w:rPr>
              <w:t>Logout</w:t>
            </w:r>
          </w:p>
        </w:tc>
      </w:tr>
      <w:tr w:rsidR="00832525" w:rsidRPr="008C63C7" w14:paraId="78C642EA" w14:textId="77777777" w:rsidTr="00832525">
        <w:tc>
          <w:tcPr>
            <w:tcW w:w="2782" w:type="dxa"/>
          </w:tcPr>
          <w:p w14:paraId="622F2F32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733" w:type="dxa"/>
            <w:gridSpan w:val="2"/>
          </w:tcPr>
          <w:p w14:paraId="47328933" w14:textId="0F5FB889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Login (Authenticated)</w:t>
            </w:r>
          </w:p>
        </w:tc>
      </w:tr>
      <w:tr w:rsidR="00832525" w:rsidRPr="00412102" w14:paraId="13485B5F" w14:textId="77777777" w:rsidTr="000253F4">
        <w:tc>
          <w:tcPr>
            <w:tcW w:w="2782" w:type="dxa"/>
          </w:tcPr>
          <w:p w14:paraId="6901FF98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3366" w:type="dxa"/>
          </w:tcPr>
          <w:p w14:paraId="0CB75C57" w14:textId="77777777" w:rsidR="00832525" w:rsidRDefault="00832525" w:rsidP="005F660F">
            <w:pPr>
              <w:rPr>
                <w:noProof/>
                <w:lang w:val="en-GB" w:eastAsia="de-DE"/>
              </w:rPr>
            </w:pPr>
            <w:r w:rsidRPr="00412102">
              <w:rPr>
                <w:b/>
                <w:noProof/>
                <w:lang w:val="en-GB" w:eastAsia="de-DE"/>
              </w:rPr>
              <w:t>User</w:t>
            </w:r>
          </w:p>
          <w:p w14:paraId="03AC633F" w14:textId="63538C50" w:rsidR="00832525" w:rsidRP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Click Logout Button</w:t>
            </w:r>
          </w:p>
        </w:tc>
        <w:tc>
          <w:tcPr>
            <w:tcW w:w="3367" w:type="dxa"/>
          </w:tcPr>
          <w:p w14:paraId="546911FE" w14:textId="77777777" w:rsidR="00832525" w:rsidRDefault="00832525" w:rsidP="00832525">
            <w:pPr>
              <w:rPr>
                <w:noProof/>
                <w:lang w:val="en-GB" w:eastAsia="de-DE"/>
              </w:rPr>
            </w:pPr>
            <w:r>
              <w:rPr>
                <w:b/>
                <w:noProof/>
                <w:lang w:val="en-GB" w:eastAsia="de-DE"/>
              </w:rPr>
              <w:t>System</w:t>
            </w:r>
          </w:p>
          <w:p w14:paraId="47154791" w14:textId="77777777" w:rsid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Check if user is logged in</w:t>
            </w:r>
          </w:p>
          <w:p w14:paraId="3BDFC9AA" w14:textId="6A3AD3BA" w:rsidR="00832525" w:rsidRPr="00832525" w:rsidRDefault="00832525" w:rsidP="00832525">
            <w:pPr>
              <w:pStyle w:val="Listenabsatz"/>
              <w:numPr>
                <w:ilvl w:val="0"/>
                <w:numId w:val="26"/>
              </w:num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Log user out</w:t>
            </w:r>
          </w:p>
        </w:tc>
      </w:tr>
      <w:tr w:rsidR="00832525" w:rsidRPr="002B1384" w14:paraId="67F11617" w14:textId="77777777" w:rsidTr="00832525">
        <w:tc>
          <w:tcPr>
            <w:tcW w:w="2782" w:type="dxa"/>
          </w:tcPr>
          <w:p w14:paraId="59E61278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733" w:type="dxa"/>
            <w:gridSpan w:val="2"/>
          </w:tcPr>
          <w:p w14:paraId="6A5F5FF4" w14:textId="596D9248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User is logged </w:t>
            </w:r>
            <w:r w:rsidR="00AE3BB7">
              <w:rPr>
                <w:noProof/>
                <w:lang w:val="en-GB" w:eastAsia="de-DE"/>
              </w:rPr>
              <w:t>out</w:t>
            </w:r>
            <w:r>
              <w:rPr>
                <w:noProof/>
                <w:lang w:val="en-GB" w:eastAsia="de-DE"/>
              </w:rPr>
              <w:t xml:space="preserve"> and</w:t>
            </w:r>
            <w:r w:rsidR="00AE3BB7">
              <w:rPr>
                <w:noProof/>
                <w:lang w:val="en-GB" w:eastAsia="de-DE"/>
              </w:rPr>
              <w:t xml:space="preserve"> can’t see his shopping cart anymore.</w:t>
            </w:r>
          </w:p>
        </w:tc>
      </w:tr>
      <w:tr w:rsidR="00832525" w:rsidRPr="00107CC8" w14:paraId="72E9CB2A" w14:textId="77777777" w:rsidTr="00832525">
        <w:tc>
          <w:tcPr>
            <w:tcW w:w="2782" w:type="dxa"/>
          </w:tcPr>
          <w:p w14:paraId="26E95343" w14:textId="77777777" w:rsidR="00832525" w:rsidRPr="008C63C7" w:rsidRDefault="00832525" w:rsidP="005F660F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733" w:type="dxa"/>
            <w:gridSpan w:val="2"/>
          </w:tcPr>
          <w:p w14:paraId="68FAA71C" w14:textId="47624D2D" w:rsidR="00832525" w:rsidRPr="006E0B86" w:rsidRDefault="0018339C" w:rsidP="006E0B86">
            <w:pPr>
              <w:pStyle w:val="Listenabsatz"/>
              <w:numPr>
                <w:ilvl w:val="0"/>
                <w:numId w:val="12"/>
              </w:numPr>
              <w:autoSpaceDE w:val="0"/>
              <w:autoSpaceDN w:val="0"/>
              <w:spacing w:after="0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User isn’t logged in</w:t>
            </w:r>
          </w:p>
        </w:tc>
      </w:tr>
    </w:tbl>
    <w:p w14:paraId="564425F9" w14:textId="77777777" w:rsidR="00832525" w:rsidRDefault="00832525" w:rsidP="00832525"/>
    <w:p w14:paraId="04828B38" w14:textId="082A351C" w:rsidR="00855329" w:rsidRDefault="00E219ED" w:rsidP="00E219ED">
      <w:pPr>
        <w:pStyle w:val="berschrift2"/>
      </w:pPr>
      <w:bookmarkStart w:id="28" w:name="_Toc99444660"/>
      <w:r>
        <w:t>CRC Cards</w:t>
      </w:r>
      <w:bookmarkEnd w:id="28"/>
    </w:p>
    <w:p w14:paraId="4C7A91C2" w14:textId="6CDB6178" w:rsidR="00E219ED" w:rsidRDefault="00E219ED" w:rsidP="00E219ED">
      <w:r>
        <w:rPr>
          <w:noProof/>
        </w:rPr>
        <w:drawing>
          <wp:inline distT="0" distB="0" distL="0" distR="0" wp14:anchorId="7A871819" wp14:editId="4FDA54DE">
            <wp:extent cx="6118860" cy="24993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25C4" w14:textId="68059655" w:rsidR="0041665E" w:rsidRDefault="0041665E" w:rsidP="00E219ED">
      <w:r>
        <w:t xml:space="preserve">Die </w:t>
      </w:r>
      <w:proofErr w:type="spellStart"/>
      <w:r>
        <w:t>Product</w:t>
      </w:r>
      <w:proofErr w:type="spellEnd"/>
      <w:r>
        <w:t xml:space="preserve"> Klassen wurden in der «Products» Card zusammengefasst. Folgende </w:t>
      </w:r>
      <w:proofErr w:type="spellStart"/>
      <w:r>
        <w:t>Product</w:t>
      </w:r>
      <w:proofErr w:type="spellEnd"/>
      <w:r>
        <w:t xml:space="preserve"> Klassen wird es geben: </w:t>
      </w:r>
      <w:proofErr w:type="spellStart"/>
      <w:r>
        <w:t>DeckProduct</w:t>
      </w:r>
      <w:proofErr w:type="spellEnd"/>
      <w:r>
        <w:t xml:space="preserve">, </w:t>
      </w:r>
      <w:proofErr w:type="spellStart"/>
      <w:r>
        <w:t>TrucksProduct</w:t>
      </w:r>
      <w:proofErr w:type="spellEnd"/>
      <w:r>
        <w:t xml:space="preserve">, </w:t>
      </w:r>
      <w:proofErr w:type="spellStart"/>
      <w:r>
        <w:t>GriptapeProduct</w:t>
      </w:r>
      <w:proofErr w:type="spellEnd"/>
      <w:r>
        <w:t xml:space="preserve">, </w:t>
      </w:r>
      <w:proofErr w:type="spellStart"/>
      <w:r>
        <w:t>WheelsProduct</w:t>
      </w:r>
      <w:proofErr w:type="spellEnd"/>
    </w:p>
    <w:p w14:paraId="40018A40" w14:textId="3B3B8716" w:rsidR="00E219ED" w:rsidRDefault="00E219ED" w:rsidP="00E219ED">
      <w:pPr>
        <w:pStyle w:val="berschrift2"/>
      </w:pPr>
      <w:bookmarkStart w:id="29" w:name="_Toc99444661"/>
      <w:r>
        <w:t>Domain Model</w:t>
      </w:r>
      <w:bookmarkEnd w:id="29"/>
    </w:p>
    <w:p w14:paraId="75BA1E3F" w14:textId="4CE968B6" w:rsidR="00A631D3" w:rsidRDefault="00A631D3" w:rsidP="00A631D3">
      <w:r>
        <w:rPr>
          <w:noProof/>
        </w:rPr>
        <w:drawing>
          <wp:inline distT="0" distB="0" distL="0" distR="0" wp14:anchorId="14D81E40" wp14:editId="2A5F30EE">
            <wp:extent cx="6118860" cy="202692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67D1" w14:textId="73C4898C" w:rsidR="00B66DF3" w:rsidRDefault="00B66DF3" w:rsidP="00B66DF3">
      <w:pPr>
        <w:pStyle w:val="berschrift2"/>
      </w:pPr>
      <w:r>
        <w:lastRenderedPageBreak/>
        <w:t xml:space="preserve">Class </w:t>
      </w:r>
      <w:proofErr w:type="spellStart"/>
      <w:r>
        <w:t>Diagram</w:t>
      </w:r>
      <w:proofErr w:type="spellEnd"/>
    </w:p>
    <w:p w14:paraId="55DDB63F" w14:textId="23FCC4E8" w:rsidR="00B66DF3" w:rsidRDefault="004B144E" w:rsidP="00B66DF3">
      <w:r>
        <w:rPr>
          <w:noProof/>
        </w:rPr>
        <w:drawing>
          <wp:inline distT="0" distB="0" distL="0" distR="0" wp14:anchorId="19926C1F" wp14:editId="260933B0">
            <wp:extent cx="6079490" cy="33693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0FF4" w14:textId="6EA212BE" w:rsidR="002B1384" w:rsidRDefault="002B1384" w:rsidP="002B1384">
      <w:pPr>
        <w:pStyle w:val="berschrift1"/>
      </w:pPr>
      <w:r>
        <w:t>Implementation</w:t>
      </w:r>
    </w:p>
    <w:p w14:paraId="5AB5E4CE" w14:textId="50AEDF35" w:rsidR="002B1384" w:rsidRDefault="002B1384" w:rsidP="002B1384">
      <w:r>
        <w:t>Als Entwicklungsumgebung benutze ich Visual Studio 2019 mit einer MSSQL Datenbank. Ich erstelle ein ASP.NET Core MVC Projekt.</w:t>
      </w:r>
    </w:p>
    <w:p w14:paraId="5FB5D73C" w14:textId="2BEB5B05" w:rsidR="00711F27" w:rsidRDefault="00711F27" w:rsidP="00711F27">
      <w:pPr>
        <w:pStyle w:val="berschrift2"/>
      </w:pPr>
      <w:r>
        <w:t>Problem mit Composite Pattern</w:t>
      </w:r>
    </w:p>
    <w:p w14:paraId="7F0F9FF6" w14:textId="0BFD62FE" w:rsidR="00711F27" w:rsidRDefault="00711F27" w:rsidP="00711F27">
      <w:r>
        <w:t>Als ich das Composite Pattern implementieren wollte</w:t>
      </w:r>
      <w:r w:rsidR="00197E67">
        <w:t xml:space="preserve"> sah ich, dass es dabei ein Problem gibt. In einem MVC Projekt arbeitet man mit Model-Klassen, welche gleichzeitig die Tabellen in der Datenbank sind. Da eine Tabelle nicht von einer anderen Tabelle erben kann, war es nicht möglich das Composite Pattern zu implementieren.</w:t>
      </w:r>
    </w:p>
    <w:p w14:paraId="12CB5330" w14:textId="43D7619F" w:rsidR="00666A4B" w:rsidRDefault="00666A4B" w:rsidP="00711F27">
      <w:r>
        <w:t xml:space="preserve">Ich habe beschlossen, stattdessen das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Design Pattern anzuwenden.</w:t>
      </w:r>
      <w:r w:rsidR="00B41789">
        <w:t xml:space="preserve"> Ausserdem ist MVC (Model-View-Controller) ebenfalls ein Pattern, welches ich anwende. Es unterteilt die Anwendung in Models (Tabellen / Komponenten), Views (Ansichten, das GUI) und Controller, welche die CRUD Operationen enthalten. Oftmals verschiebt man die Logik in sogenannte Services. In meinem Projekt verwende ich einen </w:t>
      </w:r>
      <w:proofErr w:type="spellStart"/>
      <w:r w:rsidR="00B41789">
        <w:t>AuthService</w:t>
      </w:r>
      <w:proofErr w:type="spellEnd"/>
      <w:r w:rsidR="00B41789">
        <w:t>, welche die Autorisierung/Authentifizierung übernimmt. Ansonsten befindet sich die Logik bei mir in den Controllern.</w:t>
      </w:r>
    </w:p>
    <w:p w14:paraId="38C8E98D" w14:textId="77777777" w:rsidR="00B41789" w:rsidRDefault="00B41789" w:rsidP="00711F27"/>
    <w:p w14:paraId="6C01220A" w14:textId="77777777" w:rsidR="00711F27" w:rsidRPr="00711F27" w:rsidRDefault="00711F27" w:rsidP="00711F27">
      <w:pPr>
        <w:jc w:val="right"/>
      </w:pPr>
    </w:p>
    <w:sectPr w:rsidR="00711F27" w:rsidRPr="00711F27" w:rsidSect="00BB2CA8">
      <w:footerReference w:type="default" r:id="rId18"/>
      <w:pgSz w:w="11906" w:h="16838" w:code="9"/>
      <w:pgMar w:top="2268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EA8A" w14:textId="77777777" w:rsidR="00D5147F" w:rsidRDefault="00D5147F" w:rsidP="00E4787B">
      <w:pPr>
        <w:spacing w:after="0"/>
      </w:pPr>
      <w:r>
        <w:separator/>
      </w:r>
    </w:p>
  </w:endnote>
  <w:endnote w:type="continuationSeparator" w:id="0">
    <w:p w14:paraId="1067CB67" w14:textId="77777777" w:rsidR="00D5147F" w:rsidRDefault="00D5147F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CC25" w14:textId="77777777" w:rsidR="00D5147F" w:rsidRDefault="00D5147F" w:rsidP="00E4787B">
      <w:pPr>
        <w:spacing w:after="0"/>
      </w:pPr>
      <w:r>
        <w:separator/>
      </w:r>
    </w:p>
  </w:footnote>
  <w:footnote w:type="continuationSeparator" w:id="0">
    <w:p w14:paraId="70159AE9" w14:textId="77777777" w:rsidR="00D5147F" w:rsidRDefault="00D5147F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13EBCE82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A7AD4">
          <w:rPr>
            <w:rFonts w:cs="Arial"/>
            <w:b/>
          </w:rPr>
          <w:t>Skateshop Dokumentation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12B626B8" w:rsidR="004A71A0" w:rsidRPr="00BC384F" w:rsidRDefault="007A7AD4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Modul 326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C6F"/>
    <w:multiLevelType w:val="hybridMultilevel"/>
    <w:tmpl w:val="7C50AB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583"/>
    <w:multiLevelType w:val="hybridMultilevel"/>
    <w:tmpl w:val="5F3E3C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20473"/>
    <w:multiLevelType w:val="hybridMultilevel"/>
    <w:tmpl w:val="453465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E54C6"/>
    <w:multiLevelType w:val="hybridMultilevel"/>
    <w:tmpl w:val="7F58ED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242AB"/>
    <w:multiLevelType w:val="hybridMultilevel"/>
    <w:tmpl w:val="DB3896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97880"/>
    <w:multiLevelType w:val="hybridMultilevel"/>
    <w:tmpl w:val="D9FE5D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441D6"/>
    <w:multiLevelType w:val="hybridMultilevel"/>
    <w:tmpl w:val="0D921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4AA"/>
    <w:multiLevelType w:val="hybridMultilevel"/>
    <w:tmpl w:val="9DE83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86BF9"/>
    <w:multiLevelType w:val="hybridMultilevel"/>
    <w:tmpl w:val="E9CAB0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73CF4"/>
    <w:multiLevelType w:val="hybridMultilevel"/>
    <w:tmpl w:val="01AA2C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F9F"/>
    <w:multiLevelType w:val="hybridMultilevel"/>
    <w:tmpl w:val="B67C41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973A6"/>
    <w:multiLevelType w:val="hybridMultilevel"/>
    <w:tmpl w:val="17AEEE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56E9A"/>
    <w:multiLevelType w:val="hybridMultilevel"/>
    <w:tmpl w:val="EE4A3A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B48E4"/>
    <w:multiLevelType w:val="hybridMultilevel"/>
    <w:tmpl w:val="D214FA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0311F"/>
    <w:multiLevelType w:val="hybridMultilevel"/>
    <w:tmpl w:val="2F5C59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E6731"/>
    <w:multiLevelType w:val="hybridMultilevel"/>
    <w:tmpl w:val="B628AE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E3830"/>
    <w:multiLevelType w:val="hybridMultilevel"/>
    <w:tmpl w:val="65D87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44577">
    <w:abstractNumId w:val="2"/>
  </w:num>
  <w:num w:numId="2" w16cid:durableId="2069381118">
    <w:abstractNumId w:val="6"/>
  </w:num>
  <w:num w:numId="3" w16cid:durableId="1227643153">
    <w:abstractNumId w:val="19"/>
  </w:num>
  <w:num w:numId="4" w16cid:durableId="1149249507">
    <w:abstractNumId w:val="7"/>
  </w:num>
  <w:num w:numId="5" w16cid:durableId="1316684798">
    <w:abstractNumId w:val="15"/>
  </w:num>
  <w:num w:numId="6" w16cid:durableId="88281198">
    <w:abstractNumId w:val="18"/>
  </w:num>
  <w:num w:numId="7" w16cid:durableId="981812641">
    <w:abstractNumId w:val="23"/>
  </w:num>
  <w:num w:numId="8" w16cid:durableId="52505904">
    <w:abstractNumId w:val="2"/>
  </w:num>
  <w:num w:numId="9" w16cid:durableId="2034184375">
    <w:abstractNumId w:val="13"/>
  </w:num>
  <w:num w:numId="10" w16cid:durableId="1332099356">
    <w:abstractNumId w:val="8"/>
  </w:num>
  <w:num w:numId="11" w16cid:durableId="1098986592">
    <w:abstractNumId w:val="24"/>
  </w:num>
  <w:num w:numId="12" w16cid:durableId="1115563900">
    <w:abstractNumId w:val="20"/>
  </w:num>
  <w:num w:numId="13" w16cid:durableId="1674524989">
    <w:abstractNumId w:val="4"/>
  </w:num>
  <w:num w:numId="14" w16cid:durableId="1158763912">
    <w:abstractNumId w:val="3"/>
  </w:num>
  <w:num w:numId="15" w16cid:durableId="1582180987">
    <w:abstractNumId w:val="1"/>
  </w:num>
  <w:num w:numId="16" w16cid:durableId="684401886">
    <w:abstractNumId w:val="14"/>
  </w:num>
  <w:num w:numId="17" w16cid:durableId="1899978463">
    <w:abstractNumId w:val="0"/>
  </w:num>
  <w:num w:numId="18" w16cid:durableId="338967983">
    <w:abstractNumId w:val="5"/>
  </w:num>
  <w:num w:numId="19" w16cid:durableId="1554341921">
    <w:abstractNumId w:val="9"/>
  </w:num>
  <w:num w:numId="20" w16cid:durableId="343899057">
    <w:abstractNumId w:val="11"/>
  </w:num>
  <w:num w:numId="21" w16cid:durableId="437067315">
    <w:abstractNumId w:val="21"/>
  </w:num>
  <w:num w:numId="22" w16cid:durableId="989016920">
    <w:abstractNumId w:val="16"/>
  </w:num>
  <w:num w:numId="23" w16cid:durableId="1434745522">
    <w:abstractNumId w:val="12"/>
  </w:num>
  <w:num w:numId="24" w16cid:durableId="879779334">
    <w:abstractNumId w:val="17"/>
  </w:num>
  <w:num w:numId="25" w16cid:durableId="644894314">
    <w:abstractNumId w:val="22"/>
  </w:num>
  <w:num w:numId="26" w16cid:durableId="1603684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3D7"/>
    <w:rsid w:val="00003E01"/>
    <w:rsid w:val="00004C86"/>
    <w:rsid w:val="00006067"/>
    <w:rsid w:val="00047E97"/>
    <w:rsid w:val="0006044E"/>
    <w:rsid w:val="000643FE"/>
    <w:rsid w:val="00081F7A"/>
    <w:rsid w:val="00082317"/>
    <w:rsid w:val="00083BDE"/>
    <w:rsid w:val="00084414"/>
    <w:rsid w:val="0008552E"/>
    <w:rsid w:val="00090F35"/>
    <w:rsid w:val="00096678"/>
    <w:rsid w:val="000A137C"/>
    <w:rsid w:val="000B6FC8"/>
    <w:rsid w:val="000C2513"/>
    <w:rsid w:val="000C336E"/>
    <w:rsid w:val="000D6BCB"/>
    <w:rsid w:val="000E1822"/>
    <w:rsid w:val="000E196E"/>
    <w:rsid w:val="000F2C12"/>
    <w:rsid w:val="001008AE"/>
    <w:rsid w:val="0010426F"/>
    <w:rsid w:val="001042C2"/>
    <w:rsid w:val="00106390"/>
    <w:rsid w:val="001131E1"/>
    <w:rsid w:val="00127421"/>
    <w:rsid w:val="001327D9"/>
    <w:rsid w:val="00141CE3"/>
    <w:rsid w:val="00144DF8"/>
    <w:rsid w:val="001454D0"/>
    <w:rsid w:val="0014651A"/>
    <w:rsid w:val="00156B6F"/>
    <w:rsid w:val="001678B8"/>
    <w:rsid w:val="0018123F"/>
    <w:rsid w:val="00181C34"/>
    <w:rsid w:val="0018339C"/>
    <w:rsid w:val="001877A0"/>
    <w:rsid w:val="00197E67"/>
    <w:rsid w:val="001B4442"/>
    <w:rsid w:val="001C3B26"/>
    <w:rsid w:val="001C4AF6"/>
    <w:rsid w:val="001C4E05"/>
    <w:rsid w:val="001F081A"/>
    <w:rsid w:val="00252761"/>
    <w:rsid w:val="00253FE1"/>
    <w:rsid w:val="0025614D"/>
    <w:rsid w:val="00262C7A"/>
    <w:rsid w:val="002913B2"/>
    <w:rsid w:val="002A1BF2"/>
    <w:rsid w:val="002B1384"/>
    <w:rsid w:val="002B307A"/>
    <w:rsid w:val="002B5870"/>
    <w:rsid w:val="002C578A"/>
    <w:rsid w:val="002D3A96"/>
    <w:rsid w:val="002E3DDE"/>
    <w:rsid w:val="003018EE"/>
    <w:rsid w:val="00302288"/>
    <w:rsid w:val="00302B68"/>
    <w:rsid w:val="00320637"/>
    <w:rsid w:val="003260D0"/>
    <w:rsid w:val="003309B0"/>
    <w:rsid w:val="003403B6"/>
    <w:rsid w:val="0035330B"/>
    <w:rsid w:val="00370A48"/>
    <w:rsid w:val="00376899"/>
    <w:rsid w:val="00386554"/>
    <w:rsid w:val="00391D74"/>
    <w:rsid w:val="00397D83"/>
    <w:rsid w:val="003B3835"/>
    <w:rsid w:val="003B522B"/>
    <w:rsid w:val="003C3B0B"/>
    <w:rsid w:val="003D1FEE"/>
    <w:rsid w:val="003D377E"/>
    <w:rsid w:val="003E24A1"/>
    <w:rsid w:val="003E268B"/>
    <w:rsid w:val="003F0C34"/>
    <w:rsid w:val="003F0E53"/>
    <w:rsid w:val="003F4C1B"/>
    <w:rsid w:val="003F63D9"/>
    <w:rsid w:val="00401611"/>
    <w:rsid w:val="00412102"/>
    <w:rsid w:val="00413D19"/>
    <w:rsid w:val="004162C6"/>
    <w:rsid w:val="0041665E"/>
    <w:rsid w:val="00416F49"/>
    <w:rsid w:val="00441523"/>
    <w:rsid w:val="00450E75"/>
    <w:rsid w:val="004708A0"/>
    <w:rsid w:val="00475805"/>
    <w:rsid w:val="00480EF8"/>
    <w:rsid w:val="00485C08"/>
    <w:rsid w:val="00497F02"/>
    <w:rsid w:val="004A71A0"/>
    <w:rsid w:val="004A7BF4"/>
    <w:rsid w:val="004B144E"/>
    <w:rsid w:val="004B2205"/>
    <w:rsid w:val="004C07EB"/>
    <w:rsid w:val="004C3B53"/>
    <w:rsid w:val="004C3B62"/>
    <w:rsid w:val="004C4491"/>
    <w:rsid w:val="004D3C43"/>
    <w:rsid w:val="004E28C1"/>
    <w:rsid w:val="004F52C0"/>
    <w:rsid w:val="004F5673"/>
    <w:rsid w:val="005319BF"/>
    <w:rsid w:val="0053675C"/>
    <w:rsid w:val="00540F85"/>
    <w:rsid w:val="00555ABC"/>
    <w:rsid w:val="0055759B"/>
    <w:rsid w:val="00580ED4"/>
    <w:rsid w:val="00590471"/>
    <w:rsid w:val="005954EF"/>
    <w:rsid w:val="005A0453"/>
    <w:rsid w:val="005A18EF"/>
    <w:rsid w:val="005C7B50"/>
    <w:rsid w:val="005D52CF"/>
    <w:rsid w:val="005E225D"/>
    <w:rsid w:val="005E4617"/>
    <w:rsid w:val="00611587"/>
    <w:rsid w:val="0061560A"/>
    <w:rsid w:val="00615E7F"/>
    <w:rsid w:val="00622946"/>
    <w:rsid w:val="00634755"/>
    <w:rsid w:val="00642388"/>
    <w:rsid w:val="00642E8E"/>
    <w:rsid w:val="006511E4"/>
    <w:rsid w:val="006550D9"/>
    <w:rsid w:val="00655EAE"/>
    <w:rsid w:val="00662375"/>
    <w:rsid w:val="00666A4B"/>
    <w:rsid w:val="00680298"/>
    <w:rsid w:val="006A73B3"/>
    <w:rsid w:val="006B2E86"/>
    <w:rsid w:val="006B5F94"/>
    <w:rsid w:val="006C1A43"/>
    <w:rsid w:val="006C2205"/>
    <w:rsid w:val="006D4207"/>
    <w:rsid w:val="006D42A4"/>
    <w:rsid w:val="006D44E7"/>
    <w:rsid w:val="006D5503"/>
    <w:rsid w:val="006E0B86"/>
    <w:rsid w:val="006F172D"/>
    <w:rsid w:val="00706FA9"/>
    <w:rsid w:val="00711F27"/>
    <w:rsid w:val="0071769F"/>
    <w:rsid w:val="00751889"/>
    <w:rsid w:val="00751F18"/>
    <w:rsid w:val="007569A8"/>
    <w:rsid w:val="0076568B"/>
    <w:rsid w:val="0077212B"/>
    <w:rsid w:val="007767F7"/>
    <w:rsid w:val="0077725F"/>
    <w:rsid w:val="00780767"/>
    <w:rsid w:val="00780BB4"/>
    <w:rsid w:val="007863B8"/>
    <w:rsid w:val="00793F8E"/>
    <w:rsid w:val="007A7AD4"/>
    <w:rsid w:val="007B2181"/>
    <w:rsid w:val="007C0E45"/>
    <w:rsid w:val="007C316D"/>
    <w:rsid w:val="007C7B8F"/>
    <w:rsid w:val="007E4BA5"/>
    <w:rsid w:val="007F5849"/>
    <w:rsid w:val="00800A48"/>
    <w:rsid w:val="00812836"/>
    <w:rsid w:val="00827513"/>
    <w:rsid w:val="0083115B"/>
    <w:rsid w:val="00832525"/>
    <w:rsid w:val="0083525C"/>
    <w:rsid w:val="00855329"/>
    <w:rsid w:val="00855F8F"/>
    <w:rsid w:val="00874747"/>
    <w:rsid w:val="008800A4"/>
    <w:rsid w:val="008810D0"/>
    <w:rsid w:val="00882794"/>
    <w:rsid w:val="008A7F24"/>
    <w:rsid w:val="008B1F3A"/>
    <w:rsid w:val="008B21AF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35EF2"/>
    <w:rsid w:val="00941AFE"/>
    <w:rsid w:val="0094302F"/>
    <w:rsid w:val="00976D34"/>
    <w:rsid w:val="0098672F"/>
    <w:rsid w:val="009901BF"/>
    <w:rsid w:val="009970A0"/>
    <w:rsid w:val="00997169"/>
    <w:rsid w:val="009973E9"/>
    <w:rsid w:val="00997720"/>
    <w:rsid w:val="009A121B"/>
    <w:rsid w:val="009A2193"/>
    <w:rsid w:val="009A2D06"/>
    <w:rsid w:val="009B1C5F"/>
    <w:rsid w:val="009B215A"/>
    <w:rsid w:val="009C0577"/>
    <w:rsid w:val="009C0B27"/>
    <w:rsid w:val="009C253E"/>
    <w:rsid w:val="009C6E21"/>
    <w:rsid w:val="009D2343"/>
    <w:rsid w:val="009E2AE2"/>
    <w:rsid w:val="009E55C8"/>
    <w:rsid w:val="009F019A"/>
    <w:rsid w:val="00A0169D"/>
    <w:rsid w:val="00A028B9"/>
    <w:rsid w:val="00A04D72"/>
    <w:rsid w:val="00A059D2"/>
    <w:rsid w:val="00A230C5"/>
    <w:rsid w:val="00A37966"/>
    <w:rsid w:val="00A37E23"/>
    <w:rsid w:val="00A40320"/>
    <w:rsid w:val="00A449E4"/>
    <w:rsid w:val="00A50B26"/>
    <w:rsid w:val="00A53F4A"/>
    <w:rsid w:val="00A5627B"/>
    <w:rsid w:val="00A631D3"/>
    <w:rsid w:val="00A67076"/>
    <w:rsid w:val="00A75080"/>
    <w:rsid w:val="00A82A23"/>
    <w:rsid w:val="00A84743"/>
    <w:rsid w:val="00AA0D7F"/>
    <w:rsid w:val="00AA2011"/>
    <w:rsid w:val="00AB5B04"/>
    <w:rsid w:val="00AD4D48"/>
    <w:rsid w:val="00AE2802"/>
    <w:rsid w:val="00AE3BB7"/>
    <w:rsid w:val="00AF2D2C"/>
    <w:rsid w:val="00B016E7"/>
    <w:rsid w:val="00B111A4"/>
    <w:rsid w:val="00B113C3"/>
    <w:rsid w:val="00B26CF3"/>
    <w:rsid w:val="00B2792F"/>
    <w:rsid w:val="00B30397"/>
    <w:rsid w:val="00B40454"/>
    <w:rsid w:val="00B41789"/>
    <w:rsid w:val="00B41975"/>
    <w:rsid w:val="00B63B51"/>
    <w:rsid w:val="00B644D2"/>
    <w:rsid w:val="00B650F0"/>
    <w:rsid w:val="00B65542"/>
    <w:rsid w:val="00B66DF3"/>
    <w:rsid w:val="00B81659"/>
    <w:rsid w:val="00B846C2"/>
    <w:rsid w:val="00B8546A"/>
    <w:rsid w:val="00BA272E"/>
    <w:rsid w:val="00BB05E9"/>
    <w:rsid w:val="00BB2CA8"/>
    <w:rsid w:val="00BB57A8"/>
    <w:rsid w:val="00BB7641"/>
    <w:rsid w:val="00BC46F0"/>
    <w:rsid w:val="00BD6ED9"/>
    <w:rsid w:val="00BE298C"/>
    <w:rsid w:val="00BF000C"/>
    <w:rsid w:val="00BF211C"/>
    <w:rsid w:val="00C1280D"/>
    <w:rsid w:val="00C21751"/>
    <w:rsid w:val="00C229D3"/>
    <w:rsid w:val="00C40738"/>
    <w:rsid w:val="00C52DDC"/>
    <w:rsid w:val="00C74A21"/>
    <w:rsid w:val="00C8303A"/>
    <w:rsid w:val="00C83162"/>
    <w:rsid w:val="00C8557D"/>
    <w:rsid w:val="00C93346"/>
    <w:rsid w:val="00C96B7D"/>
    <w:rsid w:val="00CA485D"/>
    <w:rsid w:val="00CA6020"/>
    <w:rsid w:val="00CB2A18"/>
    <w:rsid w:val="00CC12BA"/>
    <w:rsid w:val="00CC3948"/>
    <w:rsid w:val="00CD5380"/>
    <w:rsid w:val="00CE78A4"/>
    <w:rsid w:val="00D131C0"/>
    <w:rsid w:val="00D36552"/>
    <w:rsid w:val="00D45C93"/>
    <w:rsid w:val="00D5147F"/>
    <w:rsid w:val="00D54115"/>
    <w:rsid w:val="00D60665"/>
    <w:rsid w:val="00D62895"/>
    <w:rsid w:val="00D76BB5"/>
    <w:rsid w:val="00D852E3"/>
    <w:rsid w:val="00DA6D8B"/>
    <w:rsid w:val="00DB0F8D"/>
    <w:rsid w:val="00DB2171"/>
    <w:rsid w:val="00DB3601"/>
    <w:rsid w:val="00DB3EE2"/>
    <w:rsid w:val="00DE3210"/>
    <w:rsid w:val="00DF303B"/>
    <w:rsid w:val="00DF3E60"/>
    <w:rsid w:val="00DF4F46"/>
    <w:rsid w:val="00E04241"/>
    <w:rsid w:val="00E065D4"/>
    <w:rsid w:val="00E128E4"/>
    <w:rsid w:val="00E219ED"/>
    <w:rsid w:val="00E2301D"/>
    <w:rsid w:val="00E34490"/>
    <w:rsid w:val="00E42056"/>
    <w:rsid w:val="00E421E7"/>
    <w:rsid w:val="00E4244B"/>
    <w:rsid w:val="00E44E75"/>
    <w:rsid w:val="00E450DE"/>
    <w:rsid w:val="00E4784D"/>
    <w:rsid w:val="00E4787B"/>
    <w:rsid w:val="00E75AC5"/>
    <w:rsid w:val="00E80132"/>
    <w:rsid w:val="00E91522"/>
    <w:rsid w:val="00E94DE6"/>
    <w:rsid w:val="00EA791C"/>
    <w:rsid w:val="00EB3C18"/>
    <w:rsid w:val="00EC03B7"/>
    <w:rsid w:val="00EC2DE4"/>
    <w:rsid w:val="00EC66EB"/>
    <w:rsid w:val="00EE023A"/>
    <w:rsid w:val="00EE2CF1"/>
    <w:rsid w:val="00EE41E8"/>
    <w:rsid w:val="00EF0193"/>
    <w:rsid w:val="00F12074"/>
    <w:rsid w:val="00F124E7"/>
    <w:rsid w:val="00F153BE"/>
    <w:rsid w:val="00F35A51"/>
    <w:rsid w:val="00F36839"/>
    <w:rsid w:val="00F44BB2"/>
    <w:rsid w:val="00F53DC4"/>
    <w:rsid w:val="00F578F3"/>
    <w:rsid w:val="00F82CDF"/>
    <w:rsid w:val="00F92DE1"/>
    <w:rsid w:val="00F960F4"/>
    <w:rsid w:val="00FA703E"/>
    <w:rsid w:val="00FB6AD4"/>
    <w:rsid w:val="00F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3BDE"/>
    <w:pPr>
      <w:spacing w:after="120" w:line="24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72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425"/>
    <w:rsid w:val="00161BD2"/>
    <w:rsid w:val="00167E55"/>
    <w:rsid w:val="001728FA"/>
    <w:rsid w:val="003001BF"/>
    <w:rsid w:val="003C33E1"/>
    <w:rsid w:val="00524B27"/>
    <w:rsid w:val="00654C4C"/>
    <w:rsid w:val="006A04F6"/>
    <w:rsid w:val="00745278"/>
    <w:rsid w:val="0095227A"/>
    <w:rsid w:val="00CA5749"/>
    <w:rsid w:val="00CD6F5A"/>
    <w:rsid w:val="00F001AC"/>
    <w:rsid w:val="00F2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ronnie.hartmann@noser.com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9</Pages>
  <Words>962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Fernwartung</vt:lpstr>
    </vt:vector>
  </TitlesOfParts>
  <Company>Noser Young AG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Skateshop Dokumentation</dc:title>
  <dc:subject>Modul 326</dc:subject>
  <dc:creator>Ronnie Hartmann</dc:creator>
  <cp:lastModifiedBy>Hartmann Ronnie</cp:lastModifiedBy>
  <cp:revision>252</cp:revision>
  <cp:lastPrinted>2010-08-09T14:16:00Z</cp:lastPrinted>
  <dcterms:created xsi:type="dcterms:W3CDTF">2022-02-23T08:50:00Z</dcterms:created>
  <dcterms:modified xsi:type="dcterms:W3CDTF">2022-05-09T19:52:00Z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